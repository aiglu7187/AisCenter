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49" w:rsidRDefault="00611749" w:rsidP="00611749">
      <w:pPr>
        <w:jc w:val="center"/>
        <w:rPr>
          <w:sz w:val="22"/>
          <w:szCs w:val="22"/>
        </w:rPr>
      </w:pPr>
      <w:r>
        <w:rPr>
          <w:sz w:val="22"/>
          <w:szCs w:val="22"/>
        </w:rPr>
        <w:t>ДЕПАРТАМЕНТ ОБРАЗОВАНИЯ ВОЛОГОДСКОЙ ОБЛАСТИ</w:t>
      </w:r>
    </w:p>
    <w:p w:rsidR="00611749" w:rsidRDefault="00611749" w:rsidP="00611749">
      <w:pPr>
        <w:ind w:firstLine="708"/>
        <w:rPr>
          <w:sz w:val="22"/>
          <w:szCs w:val="22"/>
        </w:rPr>
      </w:pPr>
    </w:p>
    <w:p w:rsidR="00611749" w:rsidRDefault="00611749" w:rsidP="00611749">
      <w:pPr>
        <w:jc w:val="center"/>
        <w:rPr>
          <w:sz w:val="22"/>
          <w:szCs w:val="22"/>
        </w:rPr>
      </w:pPr>
    </w:p>
    <w:p w:rsidR="00611749" w:rsidRPr="00EC140E" w:rsidRDefault="00611749" w:rsidP="00611749">
      <w:pPr>
        <w:jc w:val="center"/>
        <w:rPr>
          <w:sz w:val="22"/>
          <w:szCs w:val="22"/>
        </w:rPr>
      </w:pPr>
      <w:r>
        <w:rPr>
          <w:sz w:val="22"/>
          <w:szCs w:val="22"/>
        </w:rPr>
        <w:t>ПРИКАЗ</w:t>
      </w:r>
    </w:p>
    <w:p w:rsidR="00611749" w:rsidRDefault="00611749" w:rsidP="00611749"/>
    <w:p w:rsidR="00611749" w:rsidRPr="00FA1CA9" w:rsidRDefault="00611749" w:rsidP="00611749">
      <w:pPr>
        <w:rPr>
          <w:sz w:val="16"/>
          <w:szCs w:val="16"/>
        </w:rPr>
      </w:pPr>
    </w:p>
    <w:tbl>
      <w:tblPr>
        <w:tblW w:w="9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8"/>
        <w:gridCol w:w="1980"/>
        <w:gridCol w:w="4140"/>
        <w:gridCol w:w="445"/>
        <w:gridCol w:w="1605"/>
      </w:tblGrid>
      <w:tr w:rsidR="0004116F" w:rsidTr="0004116F">
        <w:trPr>
          <w:jc w:val="center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11749" w:rsidRDefault="00611749" w:rsidP="00EF0EC2"/>
        </w:tc>
        <w:tc>
          <w:tcPr>
            <w:tcW w:w="1980" w:type="dxa"/>
            <w:tcBorders>
              <w:top w:val="nil"/>
              <w:left w:val="nil"/>
              <w:right w:val="nil"/>
            </w:tcBorders>
          </w:tcPr>
          <w:p w:rsidR="00611749" w:rsidRPr="0004116F" w:rsidRDefault="00611749" w:rsidP="000411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611749" w:rsidRDefault="00611749" w:rsidP="00EF0EC2"/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611749" w:rsidRDefault="00611749" w:rsidP="00EF0EC2">
            <w:r>
              <w:t>№</w:t>
            </w:r>
          </w:p>
        </w:tc>
        <w:tc>
          <w:tcPr>
            <w:tcW w:w="1605" w:type="dxa"/>
            <w:tcBorders>
              <w:top w:val="nil"/>
              <w:left w:val="nil"/>
              <w:right w:val="nil"/>
            </w:tcBorders>
          </w:tcPr>
          <w:p w:rsidR="00611749" w:rsidRPr="0004116F" w:rsidRDefault="00611749" w:rsidP="0004116F">
            <w:pPr>
              <w:jc w:val="center"/>
              <w:rPr>
                <w:sz w:val="24"/>
                <w:szCs w:val="24"/>
              </w:rPr>
            </w:pPr>
          </w:p>
        </w:tc>
      </w:tr>
    </w:tbl>
    <w:p w:rsidR="00611749" w:rsidRDefault="00611749" w:rsidP="00611749">
      <w:pPr>
        <w:ind w:firstLine="708"/>
      </w:pPr>
    </w:p>
    <w:p w:rsidR="00611749" w:rsidRPr="00FA1CA9" w:rsidRDefault="00611749" w:rsidP="00611749">
      <w:pPr>
        <w:jc w:val="center"/>
      </w:pPr>
      <w:r w:rsidRPr="00FA1CA9">
        <w:t>г. Вологда</w:t>
      </w:r>
    </w:p>
    <w:p w:rsidR="006558CF" w:rsidRDefault="006558CF" w:rsidP="00611749">
      <w:pPr>
        <w:jc w:val="both"/>
        <w:rPr>
          <w:sz w:val="28"/>
        </w:rPr>
      </w:pPr>
    </w:p>
    <w:p w:rsidR="003F3E57" w:rsidRPr="008B4968" w:rsidRDefault="003F3E57" w:rsidP="008B4968">
      <w:pPr>
        <w:jc w:val="both"/>
        <w:rPr>
          <w:sz w:val="28"/>
          <w:szCs w:val="28"/>
        </w:rPr>
      </w:pPr>
      <w:r w:rsidRPr="008B4968">
        <w:rPr>
          <w:sz w:val="28"/>
          <w:szCs w:val="28"/>
        </w:rPr>
        <w:t xml:space="preserve">Об организации работы </w:t>
      </w:r>
    </w:p>
    <w:p w:rsidR="00D76456" w:rsidRPr="008B4968" w:rsidRDefault="003F3E57" w:rsidP="008B4968">
      <w:pPr>
        <w:jc w:val="both"/>
        <w:rPr>
          <w:sz w:val="28"/>
          <w:szCs w:val="28"/>
        </w:rPr>
      </w:pPr>
      <w:r w:rsidRPr="008B4968">
        <w:rPr>
          <w:sz w:val="28"/>
          <w:szCs w:val="28"/>
        </w:rPr>
        <w:t xml:space="preserve">по разработке перечня мероприятий </w:t>
      </w:r>
    </w:p>
    <w:p w:rsidR="00D76456" w:rsidRPr="008B4968" w:rsidRDefault="00D76456" w:rsidP="008B4968">
      <w:pPr>
        <w:jc w:val="both"/>
        <w:rPr>
          <w:sz w:val="28"/>
          <w:szCs w:val="28"/>
        </w:rPr>
      </w:pPr>
      <w:r w:rsidRPr="008B4968">
        <w:rPr>
          <w:sz w:val="28"/>
          <w:szCs w:val="28"/>
        </w:rPr>
        <w:t>психолого-педагогической</w:t>
      </w:r>
      <w:r w:rsidR="00FF1BD2" w:rsidRPr="008B4968">
        <w:rPr>
          <w:sz w:val="28"/>
          <w:szCs w:val="28"/>
        </w:rPr>
        <w:t xml:space="preserve"> </w:t>
      </w:r>
    </w:p>
    <w:p w:rsidR="00FF1BD2" w:rsidRPr="008B4968" w:rsidRDefault="00D76456" w:rsidP="008B4968">
      <w:pPr>
        <w:jc w:val="both"/>
        <w:rPr>
          <w:sz w:val="28"/>
          <w:szCs w:val="28"/>
        </w:rPr>
      </w:pPr>
      <w:r w:rsidRPr="008B4968">
        <w:rPr>
          <w:sz w:val="28"/>
          <w:szCs w:val="28"/>
        </w:rPr>
        <w:t>реабилитации и</w:t>
      </w:r>
      <w:r w:rsidR="00873A75" w:rsidRPr="008B4968">
        <w:rPr>
          <w:sz w:val="28"/>
          <w:szCs w:val="28"/>
        </w:rPr>
        <w:t>ли</w:t>
      </w:r>
      <w:r w:rsidRPr="008B4968">
        <w:rPr>
          <w:sz w:val="28"/>
          <w:szCs w:val="28"/>
        </w:rPr>
        <w:t xml:space="preserve"> </w:t>
      </w:r>
      <w:proofErr w:type="spellStart"/>
      <w:r w:rsidRPr="008B4968">
        <w:rPr>
          <w:sz w:val="28"/>
          <w:szCs w:val="28"/>
        </w:rPr>
        <w:t>абилитации</w:t>
      </w:r>
      <w:proofErr w:type="spellEnd"/>
      <w:r w:rsidR="00FF1BD2" w:rsidRPr="008B4968">
        <w:rPr>
          <w:sz w:val="28"/>
          <w:szCs w:val="28"/>
        </w:rPr>
        <w:t>,</w:t>
      </w:r>
    </w:p>
    <w:p w:rsidR="00FF1BD2" w:rsidRPr="008B4968" w:rsidRDefault="00FF1BD2" w:rsidP="008B4968">
      <w:pPr>
        <w:jc w:val="both"/>
        <w:rPr>
          <w:sz w:val="28"/>
          <w:szCs w:val="28"/>
        </w:rPr>
      </w:pPr>
      <w:r w:rsidRPr="008B4968">
        <w:rPr>
          <w:sz w:val="28"/>
          <w:szCs w:val="28"/>
        </w:rPr>
        <w:t>мероприятий по общему образованию</w:t>
      </w:r>
    </w:p>
    <w:p w:rsidR="009075A6" w:rsidRDefault="00CE3881" w:rsidP="008B496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ребенку-инвалиду </w:t>
      </w:r>
      <w:bookmarkStart w:id="0" w:name="in_fio_dat"/>
      <w:r w:rsidR="00BA4DC2" w:rsidRPr="00BA4DC2">
        <w:rPr>
          <w:sz w:val="28"/>
          <w:szCs w:val="28"/>
        </w:rPr>
        <w:t>[</w:t>
      </w:r>
      <w:r w:rsidR="00BA4DC2">
        <w:rPr>
          <w:sz w:val="28"/>
          <w:szCs w:val="28"/>
          <w:lang w:val="en-US"/>
        </w:rPr>
        <w:t>in</w:t>
      </w:r>
      <w:r w:rsidR="00BA4DC2" w:rsidRPr="00BA4DC2">
        <w:rPr>
          <w:sz w:val="28"/>
          <w:szCs w:val="28"/>
        </w:rPr>
        <w:t>_</w:t>
      </w:r>
      <w:proofErr w:type="spellStart"/>
      <w:r w:rsidR="00BA4DC2">
        <w:rPr>
          <w:sz w:val="28"/>
          <w:szCs w:val="28"/>
          <w:lang w:val="en-US"/>
        </w:rPr>
        <w:t>fio</w:t>
      </w:r>
      <w:proofErr w:type="spellEnd"/>
      <w:r w:rsidR="00BA4DC2" w:rsidRPr="00BA4DC2">
        <w:rPr>
          <w:sz w:val="28"/>
          <w:szCs w:val="28"/>
        </w:rPr>
        <w:t>_</w:t>
      </w:r>
      <w:proofErr w:type="spellStart"/>
      <w:r w:rsidR="00BA4DC2">
        <w:rPr>
          <w:sz w:val="28"/>
          <w:szCs w:val="28"/>
          <w:lang w:val="en-US"/>
        </w:rPr>
        <w:t>dat</w:t>
      </w:r>
      <w:proofErr w:type="spellEnd"/>
      <w:r w:rsidR="00BA4DC2" w:rsidRPr="00BA4DC2">
        <w:rPr>
          <w:sz w:val="28"/>
          <w:szCs w:val="28"/>
        </w:rPr>
        <w:t>]</w:t>
      </w:r>
      <w:bookmarkEnd w:id="0"/>
      <w:r w:rsidR="00571964">
        <w:rPr>
          <w:sz w:val="28"/>
          <w:szCs w:val="28"/>
        </w:rPr>
        <w:t xml:space="preserve"> </w:t>
      </w:r>
    </w:p>
    <w:p w:rsidR="000171D4" w:rsidRPr="008B4968" w:rsidRDefault="000171D4" w:rsidP="008B4968">
      <w:pPr>
        <w:jc w:val="both"/>
        <w:rPr>
          <w:sz w:val="28"/>
          <w:szCs w:val="28"/>
        </w:rPr>
      </w:pPr>
    </w:p>
    <w:p w:rsidR="00B32A9B" w:rsidRPr="008B4968" w:rsidRDefault="00B32A9B" w:rsidP="008B496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proofErr w:type="gramStart"/>
      <w:r w:rsidRPr="008B4968">
        <w:rPr>
          <w:sz w:val="28"/>
          <w:szCs w:val="28"/>
        </w:rPr>
        <w:t xml:space="preserve">В соответствии с приказом Департамента образования области от </w:t>
      </w:r>
      <w:r w:rsidR="00FF1BD2" w:rsidRPr="008B4968">
        <w:rPr>
          <w:sz w:val="28"/>
          <w:szCs w:val="28"/>
        </w:rPr>
        <w:t>14</w:t>
      </w:r>
      <w:r w:rsidRPr="008B4968">
        <w:rPr>
          <w:sz w:val="28"/>
          <w:szCs w:val="28"/>
        </w:rPr>
        <w:t xml:space="preserve"> февраля 201</w:t>
      </w:r>
      <w:r w:rsidR="00FF1BD2" w:rsidRPr="008B4968">
        <w:rPr>
          <w:sz w:val="28"/>
          <w:szCs w:val="28"/>
        </w:rPr>
        <w:t>8</w:t>
      </w:r>
      <w:r w:rsidRPr="008B4968">
        <w:rPr>
          <w:sz w:val="28"/>
          <w:szCs w:val="28"/>
        </w:rPr>
        <w:t xml:space="preserve"> года </w:t>
      </w:r>
      <w:r w:rsidR="00142E28" w:rsidRPr="008B4968">
        <w:rPr>
          <w:sz w:val="28"/>
          <w:szCs w:val="28"/>
        </w:rPr>
        <w:t xml:space="preserve"> </w:t>
      </w:r>
      <w:r w:rsidRPr="008B4968">
        <w:rPr>
          <w:sz w:val="28"/>
          <w:szCs w:val="28"/>
        </w:rPr>
        <w:t xml:space="preserve">№ </w:t>
      </w:r>
      <w:r w:rsidR="00FF1BD2" w:rsidRPr="008B4968">
        <w:rPr>
          <w:sz w:val="28"/>
          <w:szCs w:val="28"/>
        </w:rPr>
        <w:t>420</w:t>
      </w:r>
      <w:r w:rsidRPr="008B4968">
        <w:rPr>
          <w:sz w:val="28"/>
          <w:szCs w:val="28"/>
        </w:rPr>
        <w:t xml:space="preserve">  «Об организации работы по </w:t>
      </w:r>
      <w:r w:rsidR="004A5D21">
        <w:rPr>
          <w:sz w:val="28"/>
          <w:szCs w:val="28"/>
        </w:rPr>
        <w:t>реализации</w:t>
      </w:r>
      <w:r w:rsidRPr="008B4968">
        <w:rPr>
          <w:sz w:val="28"/>
          <w:szCs w:val="28"/>
        </w:rPr>
        <w:t xml:space="preserve"> мероприятий психолого-педагогической реабилитации или </w:t>
      </w:r>
      <w:proofErr w:type="spellStart"/>
      <w:r w:rsidRPr="008B4968">
        <w:rPr>
          <w:sz w:val="28"/>
          <w:szCs w:val="28"/>
        </w:rPr>
        <w:t>абилитации</w:t>
      </w:r>
      <w:proofErr w:type="spellEnd"/>
      <w:r w:rsidR="00FF1BD2" w:rsidRPr="008B4968">
        <w:rPr>
          <w:sz w:val="28"/>
          <w:szCs w:val="28"/>
        </w:rPr>
        <w:t xml:space="preserve">, мероприятий по общему </w:t>
      </w:r>
      <w:r w:rsidR="004A5D21">
        <w:rPr>
          <w:sz w:val="28"/>
          <w:szCs w:val="28"/>
        </w:rPr>
        <w:t xml:space="preserve">и </w:t>
      </w:r>
      <w:r w:rsidR="00FF1BD2" w:rsidRPr="008B4968">
        <w:rPr>
          <w:sz w:val="28"/>
          <w:szCs w:val="28"/>
        </w:rPr>
        <w:t>профе</w:t>
      </w:r>
      <w:r w:rsidR="00FF1BD2" w:rsidRPr="008B4968">
        <w:rPr>
          <w:sz w:val="28"/>
          <w:szCs w:val="28"/>
        </w:rPr>
        <w:t>с</w:t>
      </w:r>
      <w:r w:rsidR="00FF1BD2" w:rsidRPr="008B4968">
        <w:rPr>
          <w:sz w:val="28"/>
          <w:szCs w:val="28"/>
        </w:rPr>
        <w:t>сиональному образованию</w:t>
      </w:r>
      <w:r w:rsidRPr="008B4968">
        <w:rPr>
          <w:sz w:val="28"/>
          <w:szCs w:val="28"/>
        </w:rPr>
        <w:t xml:space="preserve"> </w:t>
      </w:r>
      <w:r w:rsidR="00FF1BD2" w:rsidRPr="008B4968">
        <w:rPr>
          <w:sz w:val="28"/>
          <w:szCs w:val="28"/>
        </w:rPr>
        <w:t>ребенка-инвалида (инвалида)</w:t>
      </w:r>
      <w:r w:rsidR="00C314AB" w:rsidRPr="008B4968">
        <w:rPr>
          <w:sz w:val="28"/>
          <w:szCs w:val="28"/>
        </w:rPr>
        <w:t>»</w:t>
      </w:r>
      <w:r w:rsidR="004A5D21">
        <w:rPr>
          <w:sz w:val="28"/>
          <w:szCs w:val="28"/>
        </w:rPr>
        <w:t xml:space="preserve"> (далее – Приказ № 420)</w:t>
      </w:r>
      <w:r w:rsidR="00C314AB" w:rsidRPr="008B4968">
        <w:rPr>
          <w:sz w:val="28"/>
          <w:szCs w:val="28"/>
        </w:rPr>
        <w:t xml:space="preserve">, письмом </w:t>
      </w:r>
      <w:bookmarkStart w:id="1" w:name="mse_rod"/>
      <w:r w:rsidR="00BA4DC2" w:rsidRPr="00BA4DC2">
        <w:rPr>
          <w:sz w:val="28"/>
          <w:szCs w:val="28"/>
        </w:rPr>
        <w:t>[</w:t>
      </w:r>
      <w:proofErr w:type="spellStart"/>
      <w:r w:rsidR="00BA4DC2">
        <w:rPr>
          <w:sz w:val="28"/>
          <w:szCs w:val="28"/>
          <w:lang w:val="en-US"/>
        </w:rPr>
        <w:t>mse</w:t>
      </w:r>
      <w:proofErr w:type="spellEnd"/>
      <w:r w:rsidR="00BA4DC2" w:rsidRPr="00BA4DC2">
        <w:rPr>
          <w:sz w:val="28"/>
          <w:szCs w:val="28"/>
        </w:rPr>
        <w:t>_</w:t>
      </w:r>
      <w:r w:rsidR="00BA4DC2">
        <w:rPr>
          <w:sz w:val="28"/>
          <w:szCs w:val="28"/>
          <w:lang w:val="en-US"/>
        </w:rPr>
        <w:t>rod</w:t>
      </w:r>
      <w:r w:rsidR="00BA4DC2" w:rsidRPr="00BA4DC2">
        <w:rPr>
          <w:sz w:val="28"/>
          <w:szCs w:val="28"/>
        </w:rPr>
        <w:t>]</w:t>
      </w:r>
      <w:bookmarkEnd w:id="1"/>
      <w:r w:rsidR="00CE3881">
        <w:rPr>
          <w:sz w:val="28"/>
          <w:szCs w:val="28"/>
        </w:rPr>
        <w:t xml:space="preserve"> от </w:t>
      </w:r>
      <w:bookmarkStart w:id="2" w:name="mse_date"/>
      <w:r w:rsidR="00BA4DC2" w:rsidRPr="00BA4DC2">
        <w:rPr>
          <w:sz w:val="28"/>
          <w:szCs w:val="28"/>
        </w:rPr>
        <w:t>[</w:t>
      </w:r>
      <w:proofErr w:type="spellStart"/>
      <w:r w:rsidR="00BA4DC2">
        <w:rPr>
          <w:sz w:val="28"/>
          <w:szCs w:val="28"/>
          <w:lang w:val="en-US"/>
        </w:rPr>
        <w:t>mse</w:t>
      </w:r>
      <w:proofErr w:type="spellEnd"/>
      <w:r w:rsidR="00BA4DC2" w:rsidRPr="00BA4DC2">
        <w:rPr>
          <w:sz w:val="28"/>
          <w:szCs w:val="28"/>
        </w:rPr>
        <w:t>_</w:t>
      </w:r>
      <w:r w:rsidR="00BA4DC2">
        <w:rPr>
          <w:sz w:val="28"/>
          <w:szCs w:val="28"/>
          <w:lang w:val="en-US"/>
        </w:rPr>
        <w:t>date</w:t>
      </w:r>
      <w:r w:rsidR="00BA4DC2" w:rsidRPr="00BA4DC2">
        <w:rPr>
          <w:sz w:val="28"/>
          <w:szCs w:val="28"/>
        </w:rPr>
        <w:t>]</w:t>
      </w:r>
      <w:bookmarkEnd w:id="2"/>
      <w:r w:rsidR="00D40D53">
        <w:rPr>
          <w:sz w:val="28"/>
          <w:szCs w:val="28"/>
        </w:rPr>
        <w:t xml:space="preserve"> го</w:t>
      </w:r>
      <w:r w:rsidR="00CE3881">
        <w:rPr>
          <w:sz w:val="28"/>
          <w:szCs w:val="28"/>
        </w:rPr>
        <w:t xml:space="preserve">да № </w:t>
      </w:r>
      <w:bookmarkStart w:id="3" w:name="mse_nom"/>
      <w:r w:rsidR="00BA4DC2" w:rsidRPr="00BA4DC2">
        <w:rPr>
          <w:sz w:val="28"/>
          <w:szCs w:val="28"/>
        </w:rPr>
        <w:t>[</w:t>
      </w:r>
      <w:proofErr w:type="spellStart"/>
      <w:r w:rsidR="00BA4DC2">
        <w:rPr>
          <w:sz w:val="28"/>
          <w:szCs w:val="28"/>
          <w:lang w:val="en-US"/>
        </w:rPr>
        <w:t>mse</w:t>
      </w:r>
      <w:proofErr w:type="spellEnd"/>
      <w:r w:rsidR="00BA4DC2" w:rsidRPr="00BA4DC2">
        <w:rPr>
          <w:sz w:val="28"/>
          <w:szCs w:val="28"/>
        </w:rPr>
        <w:t>_</w:t>
      </w:r>
      <w:r w:rsidR="00BA4DC2">
        <w:rPr>
          <w:sz w:val="28"/>
          <w:szCs w:val="28"/>
          <w:lang w:val="en-US"/>
        </w:rPr>
        <w:t>nom</w:t>
      </w:r>
      <w:r w:rsidR="00BA4DC2" w:rsidRPr="00BA4DC2">
        <w:rPr>
          <w:sz w:val="28"/>
          <w:szCs w:val="28"/>
        </w:rPr>
        <w:t>]</w:t>
      </w:r>
      <w:bookmarkEnd w:id="3"/>
      <w:r w:rsidRPr="008B4968">
        <w:rPr>
          <w:sz w:val="28"/>
          <w:szCs w:val="28"/>
        </w:rPr>
        <w:t>, на основании выписки из инд</w:t>
      </w:r>
      <w:r w:rsidRPr="008B4968">
        <w:rPr>
          <w:sz w:val="28"/>
          <w:szCs w:val="28"/>
        </w:rPr>
        <w:t>и</w:t>
      </w:r>
      <w:r w:rsidRPr="008B4968">
        <w:rPr>
          <w:sz w:val="28"/>
          <w:szCs w:val="28"/>
        </w:rPr>
        <w:t xml:space="preserve">видуальной программы реабилитации или </w:t>
      </w:r>
      <w:proofErr w:type="spellStart"/>
      <w:r w:rsidRPr="008B4968">
        <w:rPr>
          <w:sz w:val="28"/>
          <w:szCs w:val="28"/>
        </w:rPr>
        <w:t>абилитации</w:t>
      </w:r>
      <w:proofErr w:type="spellEnd"/>
      <w:r w:rsidRPr="008B4968">
        <w:rPr>
          <w:sz w:val="28"/>
          <w:szCs w:val="28"/>
        </w:rPr>
        <w:t xml:space="preserve"> ребенка-инвалида </w:t>
      </w:r>
      <w:r w:rsidR="00C314AB" w:rsidRPr="008B4968">
        <w:rPr>
          <w:sz w:val="28"/>
          <w:szCs w:val="28"/>
        </w:rPr>
        <w:t>№</w:t>
      </w:r>
      <w:r w:rsidR="00CE3881">
        <w:rPr>
          <w:sz w:val="28"/>
          <w:szCs w:val="28"/>
        </w:rPr>
        <w:t xml:space="preserve"> </w:t>
      </w:r>
      <w:bookmarkStart w:id="4" w:name="ipra_nom"/>
      <w:r w:rsidR="00BA4DC2" w:rsidRPr="00BA4DC2">
        <w:rPr>
          <w:sz w:val="28"/>
          <w:szCs w:val="28"/>
        </w:rPr>
        <w:t>[</w:t>
      </w:r>
      <w:proofErr w:type="spellStart"/>
      <w:r w:rsidR="00BA4DC2">
        <w:rPr>
          <w:sz w:val="28"/>
          <w:szCs w:val="28"/>
          <w:lang w:val="en-US"/>
        </w:rPr>
        <w:t>ipra</w:t>
      </w:r>
      <w:proofErr w:type="spellEnd"/>
      <w:r w:rsidR="00BA4DC2" w:rsidRPr="00BA4DC2">
        <w:rPr>
          <w:sz w:val="28"/>
          <w:szCs w:val="28"/>
        </w:rPr>
        <w:t>_</w:t>
      </w:r>
      <w:r w:rsidR="00BA4DC2">
        <w:rPr>
          <w:sz w:val="28"/>
          <w:szCs w:val="28"/>
          <w:lang w:val="en-US"/>
        </w:rPr>
        <w:t>nom</w:t>
      </w:r>
      <w:r w:rsidR="00BA4DC2" w:rsidRPr="00BA4DC2">
        <w:rPr>
          <w:sz w:val="28"/>
          <w:szCs w:val="28"/>
        </w:rPr>
        <w:t>]</w:t>
      </w:r>
      <w:bookmarkEnd w:id="4"/>
      <w:r w:rsidRPr="008B4968">
        <w:rPr>
          <w:sz w:val="28"/>
          <w:szCs w:val="28"/>
        </w:rPr>
        <w:t xml:space="preserve"> к протоколу проведения медико-социал</w:t>
      </w:r>
      <w:r w:rsidR="00986352" w:rsidRPr="008B4968">
        <w:rPr>
          <w:sz w:val="28"/>
          <w:szCs w:val="28"/>
        </w:rPr>
        <w:t>ь</w:t>
      </w:r>
      <w:r w:rsidR="00DC680A" w:rsidRPr="008B4968">
        <w:rPr>
          <w:sz w:val="28"/>
          <w:szCs w:val="28"/>
        </w:rPr>
        <w:t>ной экспер</w:t>
      </w:r>
      <w:r w:rsidR="00D353B9">
        <w:rPr>
          <w:sz w:val="28"/>
          <w:szCs w:val="28"/>
        </w:rPr>
        <w:t>тизы</w:t>
      </w:r>
      <w:proofErr w:type="gramEnd"/>
      <w:r w:rsidR="00D353B9">
        <w:rPr>
          <w:sz w:val="28"/>
          <w:szCs w:val="28"/>
        </w:rPr>
        <w:t xml:space="preserve"> </w:t>
      </w:r>
      <w:r w:rsidR="00CE3881">
        <w:rPr>
          <w:sz w:val="28"/>
          <w:szCs w:val="28"/>
        </w:rPr>
        <w:t xml:space="preserve">№ </w:t>
      </w:r>
      <w:bookmarkStart w:id="5" w:name="exp_nom"/>
      <w:r w:rsidR="00BA4DC2" w:rsidRPr="00BA4DC2">
        <w:rPr>
          <w:sz w:val="28"/>
          <w:szCs w:val="28"/>
        </w:rPr>
        <w:t>[</w:t>
      </w:r>
      <w:r w:rsidR="00BA4DC2">
        <w:rPr>
          <w:sz w:val="28"/>
          <w:szCs w:val="28"/>
          <w:lang w:val="en-US"/>
        </w:rPr>
        <w:t>exp</w:t>
      </w:r>
      <w:r w:rsidR="00BA4DC2" w:rsidRPr="00BA4DC2">
        <w:rPr>
          <w:sz w:val="28"/>
          <w:szCs w:val="28"/>
        </w:rPr>
        <w:t>_</w:t>
      </w:r>
      <w:r w:rsidR="00BA4DC2">
        <w:rPr>
          <w:sz w:val="28"/>
          <w:szCs w:val="28"/>
          <w:lang w:val="en-US"/>
        </w:rPr>
        <w:t>nom</w:t>
      </w:r>
      <w:r w:rsidR="00BA4DC2" w:rsidRPr="00BA4DC2">
        <w:rPr>
          <w:sz w:val="28"/>
          <w:szCs w:val="28"/>
        </w:rPr>
        <w:t>]</w:t>
      </w:r>
      <w:bookmarkEnd w:id="5"/>
      <w:r w:rsidR="00CE3881">
        <w:rPr>
          <w:sz w:val="28"/>
          <w:szCs w:val="28"/>
        </w:rPr>
        <w:t xml:space="preserve"> от </w:t>
      </w:r>
      <w:bookmarkStart w:id="6" w:name="ipra_date"/>
      <w:r w:rsidR="00BA4DC2" w:rsidRPr="00BA4DC2">
        <w:rPr>
          <w:sz w:val="28"/>
          <w:szCs w:val="28"/>
        </w:rPr>
        <w:t>[</w:t>
      </w:r>
      <w:proofErr w:type="spellStart"/>
      <w:r w:rsidR="00BA4DC2">
        <w:rPr>
          <w:sz w:val="28"/>
          <w:szCs w:val="28"/>
          <w:lang w:val="en-US"/>
        </w:rPr>
        <w:t>ipra</w:t>
      </w:r>
      <w:proofErr w:type="spellEnd"/>
      <w:r w:rsidR="00BA4DC2" w:rsidRPr="00BA4DC2">
        <w:rPr>
          <w:sz w:val="28"/>
          <w:szCs w:val="28"/>
        </w:rPr>
        <w:t>_</w:t>
      </w:r>
      <w:r w:rsidR="00BA4DC2">
        <w:rPr>
          <w:sz w:val="28"/>
          <w:szCs w:val="28"/>
          <w:lang w:val="en-US"/>
        </w:rPr>
        <w:t>date</w:t>
      </w:r>
      <w:r w:rsidR="00BA4DC2" w:rsidRPr="00BA4DC2">
        <w:rPr>
          <w:sz w:val="28"/>
          <w:szCs w:val="28"/>
        </w:rPr>
        <w:t>]</w:t>
      </w:r>
      <w:bookmarkEnd w:id="6"/>
      <w:r w:rsidR="00FF1BD2" w:rsidRPr="008B4968">
        <w:rPr>
          <w:sz w:val="28"/>
          <w:szCs w:val="28"/>
        </w:rPr>
        <w:t xml:space="preserve"> года</w:t>
      </w:r>
      <w:r w:rsidR="00D353B9">
        <w:rPr>
          <w:sz w:val="28"/>
          <w:szCs w:val="28"/>
        </w:rPr>
        <w:t>, выданной</w:t>
      </w:r>
      <w:r w:rsidR="00BA4DC2">
        <w:rPr>
          <w:sz w:val="28"/>
          <w:szCs w:val="28"/>
        </w:rPr>
        <w:t xml:space="preserve"> </w:t>
      </w:r>
      <w:bookmarkStart w:id="7" w:name="mse_tv"/>
      <w:r w:rsidR="00BA4DC2" w:rsidRPr="00BA4DC2">
        <w:rPr>
          <w:sz w:val="28"/>
          <w:szCs w:val="28"/>
        </w:rPr>
        <w:t>[</w:t>
      </w:r>
      <w:proofErr w:type="spellStart"/>
      <w:r w:rsidR="00BA4DC2">
        <w:rPr>
          <w:sz w:val="28"/>
          <w:szCs w:val="28"/>
          <w:lang w:val="en-US"/>
        </w:rPr>
        <w:t>mse</w:t>
      </w:r>
      <w:proofErr w:type="spellEnd"/>
      <w:r w:rsidR="00BA4DC2" w:rsidRPr="00BA4DC2">
        <w:rPr>
          <w:sz w:val="28"/>
          <w:szCs w:val="28"/>
        </w:rPr>
        <w:t>_</w:t>
      </w:r>
      <w:proofErr w:type="spellStart"/>
      <w:r w:rsidR="00BA4DC2">
        <w:rPr>
          <w:sz w:val="28"/>
          <w:szCs w:val="28"/>
          <w:lang w:val="en-US"/>
        </w:rPr>
        <w:t>tv</w:t>
      </w:r>
      <w:proofErr w:type="spellEnd"/>
      <w:r w:rsidR="00BA4DC2" w:rsidRPr="00BA4DC2">
        <w:rPr>
          <w:sz w:val="28"/>
          <w:szCs w:val="28"/>
        </w:rPr>
        <w:t>]</w:t>
      </w:r>
      <w:bookmarkEnd w:id="7"/>
      <w:r w:rsidR="00E35EEC">
        <w:rPr>
          <w:sz w:val="28"/>
          <w:szCs w:val="28"/>
        </w:rPr>
        <w:t xml:space="preserve"> (далее – ИПРА)</w:t>
      </w:r>
      <w:r w:rsidRPr="008B4968">
        <w:rPr>
          <w:sz w:val="28"/>
          <w:szCs w:val="28"/>
        </w:rPr>
        <w:t>,</w:t>
      </w:r>
    </w:p>
    <w:p w:rsidR="00611749" w:rsidRPr="008B4968" w:rsidRDefault="00611749" w:rsidP="008B4968">
      <w:pPr>
        <w:ind w:firstLine="709"/>
        <w:jc w:val="both"/>
        <w:rPr>
          <w:sz w:val="28"/>
          <w:szCs w:val="28"/>
        </w:rPr>
      </w:pPr>
      <w:r w:rsidRPr="008B4968">
        <w:rPr>
          <w:sz w:val="28"/>
          <w:szCs w:val="28"/>
        </w:rPr>
        <w:t>ПРИКАЗЫВАЮ:</w:t>
      </w:r>
    </w:p>
    <w:p w:rsidR="00C17DDA" w:rsidRPr="008B4968" w:rsidRDefault="00B920B4" w:rsidP="008B4968">
      <w:pPr>
        <w:numPr>
          <w:ilvl w:val="0"/>
          <w:numId w:val="10"/>
        </w:numPr>
        <w:ind w:left="0" w:firstLine="709"/>
        <w:jc w:val="both"/>
        <w:rPr>
          <w:sz w:val="28"/>
          <w:szCs w:val="28"/>
        </w:rPr>
      </w:pPr>
      <w:r w:rsidRPr="008B4968">
        <w:rPr>
          <w:sz w:val="28"/>
          <w:szCs w:val="28"/>
        </w:rPr>
        <w:t>Бюджетному учреждению Вологодской области «Областной центр пс</w:t>
      </w:r>
      <w:r w:rsidRPr="008B4968">
        <w:rPr>
          <w:sz w:val="28"/>
          <w:szCs w:val="28"/>
        </w:rPr>
        <w:t>и</w:t>
      </w:r>
      <w:r w:rsidRPr="008B4968">
        <w:rPr>
          <w:sz w:val="28"/>
          <w:szCs w:val="28"/>
        </w:rPr>
        <w:t>холого-педагогической, медицинской и социальной помощи» (И.А. Токарева)</w:t>
      </w:r>
      <w:r w:rsidR="00832258" w:rsidRPr="008B4968">
        <w:rPr>
          <w:sz w:val="28"/>
          <w:szCs w:val="28"/>
        </w:rPr>
        <w:t xml:space="preserve"> (далее </w:t>
      </w:r>
      <w:r w:rsidR="006E6A50" w:rsidRPr="008B4968">
        <w:rPr>
          <w:sz w:val="28"/>
          <w:szCs w:val="28"/>
        </w:rPr>
        <w:t xml:space="preserve">– </w:t>
      </w:r>
      <w:r w:rsidR="00832258" w:rsidRPr="008B4968">
        <w:rPr>
          <w:sz w:val="28"/>
          <w:szCs w:val="28"/>
        </w:rPr>
        <w:t>БУ</w:t>
      </w:r>
      <w:r w:rsidR="006E6A50" w:rsidRPr="008B4968">
        <w:rPr>
          <w:sz w:val="28"/>
          <w:szCs w:val="28"/>
        </w:rPr>
        <w:t xml:space="preserve"> </w:t>
      </w:r>
      <w:proofErr w:type="gramStart"/>
      <w:r w:rsidR="00832258" w:rsidRPr="008B4968">
        <w:rPr>
          <w:sz w:val="28"/>
          <w:szCs w:val="28"/>
        </w:rPr>
        <w:t>ВО</w:t>
      </w:r>
      <w:proofErr w:type="gramEnd"/>
      <w:r w:rsidR="00832258" w:rsidRPr="008B4968">
        <w:rPr>
          <w:sz w:val="28"/>
          <w:szCs w:val="28"/>
        </w:rPr>
        <w:t xml:space="preserve"> </w:t>
      </w:r>
      <w:r w:rsidR="005260B5" w:rsidRPr="008B4968">
        <w:rPr>
          <w:sz w:val="28"/>
          <w:szCs w:val="28"/>
        </w:rPr>
        <w:t>«</w:t>
      </w:r>
      <w:r w:rsidR="00832258" w:rsidRPr="008B4968">
        <w:rPr>
          <w:sz w:val="28"/>
          <w:szCs w:val="28"/>
        </w:rPr>
        <w:t>Областной центр ППМСП»)</w:t>
      </w:r>
      <w:r w:rsidRPr="008B4968">
        <w:rPr>
          <w:sz w:val="28"/>
          <w:szCs w:val="28"/>
        </w:rPr>
        <w:t>:</w:t>
      </w:r>
    </w:p>
    <w:p w:rsidR="00341EAD" w:rsidRPr="00FB1BE2" w:rsidRDefault="00AC223D" w:rsidP="008B4968">
      <w:pPr>
        <w:numPr>
          <w:ilvl w:val="1"/>
          <w:numId w:val="10"/>
        </w:numPr>
        <w:tabs>
          <w:tab w:val="left" w:pos="0"/>
        </w:tabs>
        <w:ind w:left="0" w:firstLine="709"/>
        <w:jc w:val="both"/>
        <w:rPr>
          <w:color w:val="000000"/>
          <w:sz w:val="28"/>
          <w:szCs w:val="28"/>
        </w:rPr>
      </w:pPr>
      <w:r w:rsidRPr="008B4968">
        <w:rPr>
          <w:sz w:val="28"/>
          <w:szCs w:val="28"/>
        </w:rPr>
        <w:t>Разработать</w:t>
      </w:r>
      <w:r w:rsidR="00873A75" w:rsidRPr="008B4968">
        <w:rPr>
          <w:sz w:val="28"/>
          <w:szCs w:val="28"/>
        </w:rPr>
        <w:t xml:space="preserve"> перечень мероприятий психолого-педагогической реабил</w:t>
      </w:r>
      <w:r w:rsidR="00873A75" w:rsidRPr="008B4968">
        <w:rPr>
          <w:sz w:val="28"/>
          <w:szCs w:val="28"/>
        </w:rPr>
        <w:t>и</w:t>
      </w:r>
      <w:r w:rsidR="00873A75" w:rsidRPr="008B4968">
        <w:rPr>
          <w:sz w:val="28"/>
          <w:szCs w:val="28"/>
        </w:rPr>
        <w:t xml:space="preserve">тации </w:t>
      </w:r>
      <w:r w:rsidR="00665A00" w:rsidRPr="008B4968">
        <w:rPr>
          <w:sz w:val="28"/>
          <w:szCs w:val="28"/>
        </w:rPr>
        <w:t xml:space="preserve">или </w:t>
      </w:r>
      <w:proofErr w:type="spellStart"/>
      <w:r w:rsidR="00665A00" w:rsidRPr="008B4968">
        <w:rPr>
          <w:sz w:val="28"/>
          <w:szCs w:val="28"/>
        </w:rPr>
        <w:t>абилитации</w:t>
      </w:r>
      <w:proofErr w:type="spellEnd"/>
      <w:r w:rsidR="00FF1BD2" w:rsidRPr="008B4968">
        <w:rPr>
          <w:sz w:val="28"/>
          <w:szCs w:val="28"/>
        </w:rPr>
        <w:t xml:space="preserve">, мероприятий по </w:t>
      </w:r>
      <w:r w:rsidR="00FF1BD2" w:rsidRPr="008B07AF">
        <w:rPr>
          <w:color w:val="000000"/>
          <w:sz w:val="28"/>
          <w:szCs w:val="28"/>
        </w:rPr>
        <w:t xml:space="preserve">общему образованию </w:t>
      </w:r>
      <w:r w:rsidR="004A5D21" w:rsidRPr="008B07AF">
        <w:rPr>
          <w:color w:val="000000"/>
          <w:sz w:val="28"/>
          <w:szCs w:val="28"/>
        </w:rPr>
        <w:t>(далее – Перечень м</w:t>
      </w:r>
      <w:r w:rsidR="004A5D21" w:rsidRPr="008B07AF">
        <w:rPr>
          <w:color w:val="000000"/>
          <w:sz w:val="28"/>
          <w:szCs w:val="28"/>
        </w:rPr>
        <w:t>е</w:t>
      </w:r>
      <w:r w:rsidR="004A5D21" w:rsidRPr="008B07AF">
        <w:rPr>
          <w:color w:val="000000"/>
          <w:sz w:val="28"/>
          <w:szCs w:val="28"/>
        </w:rPr>
        <w:t xml:space="preserve">роприятий) </w:t>
      </w:r>
      <w:r w:rsidR="00FF1BD2" w:rsidRPr="008B07AF">
        <w:rPr>
          <w:color w:val="000000"/>
          <w:sz w:val="28"/>
          <w:szCs w:val="28"/>
        </w:rPr>
        <w:t>ребенку-инвалиду</w:t>
      </w:r>
      <w:r w:rsidR="00CE3881">
        <w:rPr>
          <w:color w:val="000000"/>
          <w:sz w:val="28"/>
          <w:szCs w:val="28"/>
        </w:rPr>
        <w:t xml:space="preserve"> </w:t>
      </w:r>
      <w:bookmarkStart w:id="8" w:name="fio_dat"/>
      <w:r w:rsidR="00BA4DC2" w:rsidRPr="00BA4DC2">
        <w:rPr>
          <w:color w:val="000000"/>
          <w:sz w:val="28"/>
          <w:szCs w:val="28"/>
        </w:rPr>
        <w:t>[</w:t>
      </w:r>
      <w:proofErr w:type="spellStart"/>
      <w:r w:rsidR="00BA4DC2">
        <w:rPr>
          <w:color w:val="000000"/>
          <w:sz w:val="28"/>
          <w:szCs w:val="28"/>
          <w:lang w:val="en-US"/>
        </w:rPr>
        <w:t>fio</w:t>
      </w:r>
      <w:proofErr w:type="spellEnd"/>
      <w:r w:rsidR="00BA4DC2" w:rsidRPr="00BA4DC2">
        <w:rPr>
          <w:color w:val="000000"/>
          <w:sz w:val="28"/>
          <w:szCs w:val="28"/>
        </w:rPr>
        <w:t>_</w:t>
      </w:r>
      <w:proofErr w:type="spellStart"/>
      <w:r w:rsidR="00BA4DC2">
        <w:rPr>
          <w:color w:val="000000"/>
          <w:sz w:val="28"/>
          <w:szCs w:val="28"/>
          <w:lang w:val="en-US"/>
        </w:rPr>
        <w:t>dat</w:t>
      </w:r>
      <w:proofErr w:type="spellEnd"/>
      <w:r w:rsidR="00BA4DC2" w:rsidRPr="00BA4DC2">
        <w:rPr>
          <w:color w:val="000000"/>
          <w:sz w:val="28"/>
          <w:szCs w:val="28"/>
        </w:rPr>
        <w:t>]</w:t>
      </w:r>
      <w:bookmarkEnd w:id="8"/>
      <w:r w:rsidR="00CE3881">
        <w:rPr>
          <w:color w:val="000000"/>
          <w:sz w:val="28"/>
          <w:szCs w:val="28"/>
        </w:rPr>
        <w:t xml:space="preserve"> </w:t>
      </w:r>
      <w:r w:rsidR="007D6B9E" w:rsidRPr="008B07AF">
        <w:rPr>
          <w:color w:val="000000"/>
          <w:sz w:val="28"/>
          <w:szCs w:val="28"/>
        </w:rPr>
        <w:t>и н</w:t>
      </w:r>
      <w:r w:rsidR="00341EAD" w:rsidRPr="008B07AF">
        <w:rPr>
          <w:color w:val="000000"/>
          <w:sz w:val="28"/>
          <w:szCs w:val="28"/>
        </w:rPr>
        <w:t xml:space="preserve">аправить </w:t>
      </w:r>
      <w:r w:rsidR="007D6B9E" w:rsidRPr="008B07AF">
        <w:rPr>
          <w:color w:val="000000"/>
          <w:sz w:val="28"/>
          <w:szCs w:val="28"/>
        </w:rPr>
        <w:t>его</w:t>
      </w:r>
      <w:r w:rsidR="00341EAD" w:rsidRPr="008B07AF">
        <w:rPr>
          <w:color w:val="000000"/>
          <w:sz w:val="28"/>
          <w:szCs w:val="28"/>
        </w:rPr>
        <w:t xml:space="preserve"> в </w:t>
      </w:r>
      <w:bookmarkStart w:id="9" w:name="omsu_im"/>
      <w:r w:rsidR="00BA4DC2" w:rsidRPr="00BA4DC2">
        <w:rPr>
          <w:color w:val="000000"/>
          <w:sz w:val="28"/>
          <w:szCs w:val="28"/>
        </w:rPr>
        <w:t>[</w:t>
      </w:r>
      <w:proofErr w:type="spellStart"/>
      <w:r w:rsidR="00BA4DC2">
        <w:rPr>
          <w:color w:val="000000"/>
          <w:sz w:val="28"/>
          <w:szCs w:val="28"/>
          <w:lang w:val="en-US"/>
        </w:rPr>
        <w:t>omsu</w:t>
      </w:r>
      <w:proofErr w:type="spellEnd"/>
      <w:r w:rsidR="00BA4DC2" w:rsidRPr="00BA4DC2">
        <w:rPr>
          <w:color w:val="000000"/>
          <w:sz w:val="28"/>
          <w:szCs w:val="28"/>
        </w:rPr>
        <w:t>_</w:t>
      </w:r>
      <w:proofErr w:type="spellStart"/>
      <w:r w:rsidR="00BA4DC2">
        <w:rPr>
          <w:color w:val="000000"/>
          <w:sz w:val="28"/>
          <w:szCs w:val="28"/>
          <w:lang w:val="en-US"/>
        </w:rPr>
        <w:t>im</w:t>
      </w:r>
      <w:proofErr w:type="spellEnd"/>
      <w:r w:rsidR="00BA4DC2" w:rsidRPr="00BA4DC2">
        <w:rPr>
          <w:color w:val="000000"/>
          <w:sz w:val="28"/>
          <w:szCs w:val="28"/>
        </w:rPr>
        <w:t>]</w:t>
      </w:r>
      <w:bookmarkEnd w:id="9"/>
      <w:r w:rsidR="008B07AF" w:rsidRPr="008B07AF">
        <w:rPr>
          <w:color w:val="000000"/>
          <w:sz w:val="28"/>
          <w:szCs w:val="28"/>
        </w:rPr>
        <w:t xml:space="preserve"> в соответствии с Порядком организации работы </w:t>
      </w:r>
      <w:r w:rsidR="008B07AF" w:rsidRPr="008B07AF">
        <w:rPr>
          <w:bCs/>
          <w:color w:val="000000"/>
          <w:sz w:val="28"/>
          <w:szCs w:val="28"/>
        </w:rPr>
        <w:t xml:space="preserve">по реализации мероприятий психолого-педагогической реабилитации или </w:t>
      </w:r>
      <w:proofErr w:type="spellStart"/>
      <w:r w:rsidR="008B07AF" w:rsidRPr="008B07AF">
        <w:rPr>
          <w:bCs/>
          <w:color w:val="000000"/>
          <w:sz w:val="28"/>
          <w:szCs w:val="28"/>
        </w:rPr>
        <w:t>абилитации</w:t>
      </w:r>
      <w:proofErr w:type="spellEnd"/>
      <w:r w:rsidR="008B07AF" w:rsidRPr="008B07AF">
        <w:rPr>
          <w:bCs/>
          <w:color w:val="000000"/>
          <w:sz w:val="28"/>
          <w:szCs w:val="28"/>
        </w:rPr>
        <w:t>, мероприятий по общему и профе</w:t>
      </w:r>
      <w:r w:rsidR="008B07AF" w:rsidRPr="008B07AF">
        <w:rPr>
          <w:bCs/>
          <w:color w:val="000000"/>
          <w:sz w:val="28"/>
          <w:szCs w:val="28"/>
        </w:rPr>
        <w:t>с</w:t>
      </w:r>
      <w:r w:rsidR="008B07AF" w:rsidRPr="008B07AF">
        <w:rPr>
          <w:bCs/>
          <w:color w:val="000000"/>
          <w:sz w:val="28"/>
          <w:szCs w:val="28"/>
        </w:rPr>
        <w:t>сиональному обр</w:t>
      </w:r>
      <w:r w:rsidR="008B07AF" w:rsidRPr="008B07AF">
        <w:rPr>
          <w:bCs/>
          <w:color w:val="000000"/>
          <w:sz w:val="28"/>
          <w:szCs w:val="28"/>
        </w:rPr>
        <w:t>а</w:t>
      </w:r>
      <w:r w:rsidR="008B07AF" w:rsidRPr="008B07AF">
        <w:rPr>
          <w:bCs/>
          <w:color w:val="000000"/>
          <w:sz w:val="28"/>
          <w:szCs w:val="28"/>
        </w:rPr>
        <w:t xml:space="preserve">зованию ребенка-инвалида (инвалида), утвержденным </w:t>
      </w:r>
      <w:r w:rsidR="008B07AF" w:rsidRPr="00FB1BE2">
        <w:rPr>
          <w:bCs/>
          <w:color w:val="000000"/>
          <w:sz w:val="28"/>
          <w:szCs w:val="28"/>
        </w:rPr>
        <w:t>Приказом № 420</w:t>
      </w:r>
      <w:r w:rsidR="008B07AF" w:rsidRPr="00FB1BE2">
        <w:rPr>
          <w:color w:val="000000"/>
          <w:sz w:val="28"/>
          <w:szCs w:val="28"/>
        </w:rPr>
        <w:t xml:space="preserve"> (далее – П</w:t>
      </w:r>
      <w:r w:rsidR="008B07AF" w:rsidRPr="00FB1BE2">
        <w:rPr>
          <w:color w:val="000000"/>
          <w:sz w:val="28"/>
          <w:szCs w:val="28"/>
        </w:rPr>
        <w:t>о</w:t>
      </w:r>
      <w:r w:rsidR="008B07AF" w:rsidRPr="00FB1BE2">
        <w:rPr>
          <w:color w:val="000000"/>
          <w:sz w:val="28"/>
          <w:szCs w:val="28"/>
        </w:rPr>
        <w:t>рядок)</w:t>
      </w:r>
      <w:r w:rsidR="004D07D2" w:rsidRPr="00FB1BE2">
        <w:rPr>
          <w:color w:val="000000"/>
          <w:sz w:val="28"/>
          <w:szCs w:val="28"/>
        </w:rPr>
        <w:t xml:space="preserve">. </w:t>
      </w:r>
      <w:r w:rsidR="00835C34" w:rsidRPr="00FB1BE2">
        <w:rPr>
          <w:color w:val="000000"/>
          <w:sz w:val="28"/>
          <w:szCs w:val="28"/>
        </w:rPr>
        <w:t xml:space="preserve"> </w:t>
      </w:r>
    </w:p>
    <w:p w:rsidR="00A979B1" w:rsidRPr="00FB1BE2" w:rsidRDefault="00A979B1" w:rsidP="008B4968">
      <w:pPr>
        <w:tabs>
          <w:tab w:val="left" w:pos="709"/>
          <w:tab w:val="left" w:pos="1276"/>
        </w:tabs>
        <w:ind w:firstLine="709"/>
        <w:jc w:val="both"/>
        <w:rPr>
          <w:color w:val="000000"/>
          <w:sz w:val="28"/>
          <w:szCs w:val="28"/>
        </w:rPr>
      </w:pPr>
      <w:r w:rsidRPr="00FB1BE2">
        <w:rPr>
          <w:color w:val="000000"/>
          <w:sz w:val="28"/>
          <w:szCs w:val="28"/>
        </w:rPr>
        <w:t xml:space="preserve"> </w:t>
      </w:r>
      <w:r w:rsidR="00DE69DC" w:rsidRPr="00FB1BE2">
        <w:rPr>
          <w:color w:val="000000"/>
          <w:sz w:val="28"/>
          <w:szCs w:val="28"/>
        </w:rPr>
        <w:t>1.2</w:t>
      </w:r>
      <w:r w:rsidR="004A5D21" w:rsidRPr="00FB1BE2">
        <w:rPr>
          <w:color w:val="000000"/>
          <w:sz w:val="28"/>
          <w:szCs w:val="28"/>
        </w:rPr>
        <w:t>.</w:t>
      </w:r>
      <w:r w:rsidRPr="00FB1BE2">
        <w:rPr>
          <w:color w:val="000000"/>
          <w:sz w:val="28"/>
          <w:szCs w:val="28"/>
        </w:rPr>
        <w:t xml:space="preserve">  Представить в Департамент образования области </w:t>
      </w:r>
      <w:r w:rsidR="00FB1BE2">
        <w:rPr>
          <w:color w:val="000000"/>
          <w:sz w:val="28"/>
          <w:szCs w:val="28"/>
        </w:rPr>
        <w:t xml:space="preserve">проект </w:t>
      </w:r>
      <w:r w:rsidRPr="00FB1BE2">
        <w:rPr>
          <w:color w:val="000000"/>
          <w:sz w:val="28"/>
          <w:szCs w:val="28"/>
        </w:rPr>
        <w:t>итогов</w:t>
      </w:r>
      <w:r w:rsidR="00FB1BE2">
        <w:rPr>
          <w:color w:val="000000"/>
          <w:sz w:val="28"/>
          <w:szCs w:val="28"/>
        </w:rPr>
        <w:t>ой</w:t>
      </w:r>
      <w:r w:rsidRPr="00FB1BE2">
        <w:rPr>
          <w:color w:val="000000"/>
          <w:sz w:val="28"/>
          <w:szCs w:val="28"/>
        </w:rPr>
        <w:t xml:space="preserve"> и</w:t>
      </w:r>
      <w:r w:rsidRPr="00FB1BE2">
        <w:rPr>
          <w:color w:val="000000"/>
          <w:sz w:val="28"/>
          <w:szCs w:val="28"/>
        </w:rPr>
        <w:t>н</w:t>
      </w:r>
      <w:r w:rsidRPr="00FB1BE2">
        <w:rPr>
          <w:color w:val="000000"/>
          <w:sz w:val="28"/>
          <w:szCs w:val="28"/>
        </w:rPr>
        <w:t>формаци</w:t>
      </w:r>
      <w:r w:rsidR="00FB1BE2">
        <w:rPr>
          <w:color w:val="000000"/>
          <w:sz w:val="28"/>
          <w:szCs w:val="28"/>
        </w:rPr>
        <w:t>и</w:t>
      </w:r>
      <w:r w:rsidR="00861027">
        <w:rPr>
          <w:color w:val="000000"/>
          <w:sz w:val="28"/>
          <w:szCs w:val="28"/>
        </w:rPr>
        <w:t xml:space="preserve"> о результатах исполнения</w:t>
      </w:r>
      <w:r w:rsidRPr="00FB1BE2">
        <w:rPr>
          <w:color w:val="000000"/>
          <w:sz w:val="28"/>
          <w:szCs w:val="28"/>
        </w:rPr>
        <w:t xml:space="preserve"> </w:t>
      </w:r>
      <w:r w:rsidR="008B07AF" w:rsidRPr="00FB1BE2">
        <w:rPr>
          <w:color w:val="000000"/>
          <w:sz w:val="28"/>
          <w:szCs w:val="28"/>
        </w:rPr>
        <w:t xml:space="preserve">Перечня </w:t>
      </w:r>
      <w:r w:rsidRPr="00FB1BE2">
        <w:rPr>
          <w:color w:val="000000"/>
          <w:sz w:val="28"/>
          <w:szCs w:val="28"/>
        </w:rPr>
        <w:t>мероприятий</w:t>
      </w:r>
      <w:r w:rsidR="00FB1BE2" w:rsidRPr="00FB1BE2">
        <w:rPr>
          <w:color w:val="000000"/>
          <w:sz w:val="28"/>
          <w:szCs w:val="28"/>
        </w:rPr>
        <w:t xml:space="preserve"> </w:t>
      </w:r>
      <w:r w:rsidR="00FB1BE2" w:rsidRPr="00FB1BE2">
        <w:rPr>
          <w:sz w:val="28"/>
          <w:szCs w:val="28"/>
        </w:rPr>
        <w:t>по форме, утвержденной приказом Минтруда России от 15 октября 2015 года № 723н</w:t>
      </w:r>
      <w:r w:rsidRPr="00FB1BE2">
        <w:rPr>
          <w:color w:val="000000"/>
          <w:sz w:val="28"/>
          <w:szCs w:val="28"/>
        </w:rPr>
        <w:t xml:space="preserve">, </w:t>
      </w:r>
      <w:r w:rsidR="00113A03" w:rsidRPr="00FB1BE2">
        <w:rPr>
          <w:color w:val="000000"/>
          <w:sz w:val="28"/>
          <w:szCs w:val="28"/>
        </w:rPr>
        <w:t xml:space="preserve">в срок </w:t>
      </w:r>
      <w:r w:rsidRPr="00FB1BE2">
        <w:rPr>
          <w:color w:val="000000"/>
          <w:sz w:val="28"/>
          <w:szCs w:val="28"/>
        </w:rPr>
        <w:t xml:space="preserve"> </w:t>
      </w:r>
      <w:r w:rsidR="00CE3881">
        <w:rPr>
          <w:color w:val="000000"/>
          <w:sz w:val="28"/>
          <w:szCs w:val="28"/>
        </w:rPr>
        <w:t xml:space="preserve">до </w:t>
      </w:r>
      <w:bookmarkStart w:id="10" w:name="otch_center"/>
      <w:r w:rsidR="00BA4DC2" w:rsidRPr="00BA4DC2">
        <w:rPr>
          <w:color w:val="000000"/>
          <w:sz w:val="28"/>
          <w:szCs w:val="28"/>
        </w:rPr>
        <w:t>[</w:t>
      </w:r>
      <w:proofErr w:type="spellStart"/>
      <w:r w:rsidR="00BA4DC2">
        <w:rPr>
          <w:color w:val="000000"/>
          <w:sz w:val="28"/>
          <w:szCs w:val="28"/>
          <w:lang w:val="en-US"/>
        </w:rPr>
        <w:t>otch</w:t>
      </w:r>
      <w:proofErr w:type="spellEnd"/>
      <w:r w:rsidR="00BA4DC2" w:rsidRPr="00BA4DC2">
        <w:rPr>
          <w:color w:val="000000"/>
          <w:sz w:val="28"/>
          <w:szCs w:val="28"/>
        </w:rPr>
        <w:t>_</w:t>
      </w:r>
      <w:r w:rsidR="00BA4DC2">
        <w:rPr>
          <w:color w:val="000000"/>
          <w:sz w:val="28"/>
          <w:szCs w:val="28"/>
          <w:lang w:val="en-US"/>
        </w:rPr>
        <w:t>center</w:t>
      </w:r>
      <w:r w:rsidR="00BA4DC2" w:rsidRPr="00BA4DC2">
        <w:rPr>
          <w:color w:val="000000"/>
          <w:sz w:val="28"/>
          <w:szCs w:val="28"/>
        </w:rPr>
        <w:t>]</w:t>
      </w:r>
      <w:bookmarkEnd w:id="10"/>
      <w:r w:rsidR="00600DBC" w:rsidRPr="00FB1BE2">
        <w:rPr>
          <w:color w:val="000000"/>
          <w:sz w:val="28"/>
          <w:szCs w:val="28"/>
        </w:rPr>
        <w:t xml:space="preserve"> </w:t>
      </w:r>
      <w:r w:rsidR="00AA2AD6" w:rsidRPr="00FB1BE2">
        <w:rPr>
          <w:color w:val="000000"/>
          <w:sz w:val="28"/>
          <w:szCs w:val="28"/>
        </w:rPr>
        <w:t>г</w:t>
      </w:r>
      <w:r w:rsidR="00AA2AD6" w:rsidRPr="00FB1BE2">
        <w:rPr>
          <w:color w:val="000000"/>
          <w:sz w:val="28"/>
          <w:szCs w:val="28"/>
        </w:rPr>
        <w:t>о</w:t>
      </w:r>
      <w:r w:rsidR="00AA2AD6" w:rsidRPr="00FB1BE2">
        <w:rPr>
          <w:color w:val="000000"/>
          <w:sz w:val="28"/>
          <w:szCs w:val="28"/>
        </w:rPr>
        <w:t>да.</w:t>
      </w:r>
    </w:p>
    <w:p w:rsidR="00341EAD" w:rsidRPr="004F2BA0" w:rsidRDefault="003B218D" w:rsidP="008B4968">
      <w:pPr>
        <w:numPr>
          <w:ilvl w:val="0"/>
          <w:numId w:val="10"/>
        </w:numPr>
        <w:tabs>
          <w:tab w:val="left" w:pos="709"/>
        </w:tabs>
        <w:ind w:left="0" w:firstLine="709"/>
        <w:jc w:val="both"/>
        <w:rPr>
          <w:color w:val="000000"/>
          <w:sz w:val="28"/>
          <w:szCs w:val="28"/>
        </w:rPr>
      </w:pPr>
      <w:r w:rsidRPr="00FB1BE2">
        <w:rPr>
          <w:color w:val="000000"/>
          <w:sz w:val="28"/>
          <w:szCs w:val="28"/>
        </w:rPr>
        <w:t xml:space="preserve">Рекомендовать </w:t>
      </w:r>
      <w:bookmarkStart w:id="11" w:name="omsu_dat"/>
      <w:r w:rsidR="00BA4DC2" w:rsidRPr="00BA4DC2">
        <w:rPr>
          <w:color w:val="000000"/>
          <w:sz w:val="28"/>
          <w:szCs w:val="28"/>
        </w:rPr>
        <w:t>[</w:t>
      </w:r>
      <w:proofErr w:type="spellStart"/>
      <w:r w:rsidR="00BA4DC2" w:rsidRPr="00BA4DC2">
        <w:rPr>
          <w:color w:val="000000"/>
          <w:sz w:val="28"/>
          <w:szCs w:val="28"/>
          <w:lang w:val="en-US"/>
        </w:rPr>
        <w:t>omsu</w:t>
      </w:r>
      <w:proofErr w:type="spellEnd"/>
      <w:r w:rsidR="00BA4DC2" w:rsidRPr="00BA4DC2">
        <w:rPr>
          <w:color w:val="000000"/>
          <w:sz w:val="28"/>
          <w:szCs w:val="28"/>
        </w:rPr>
        <w:t>_</w:t>
      </w:r>
      <w:proofErr w:type="spellStart"/>
      <w:r w:rsidR="00BA4DC2" w:rsidRPr="00BA4DC2">
        <w:rPr>
          <w:color w:val="000000"/>
          <w:sz w:val="28"/>
          <w:szCs w:val="28"/>
          <w:lang w:val="en-US"/>
        </w:rPr>
        <w:t>dat</w:t>
      </w:r>
      <w:proofErr w:type="spellEnd"/>
      <w:r w:rsidR="00BA4DC2" w:rsidRPr="00BA4DC2">
        <w:rPr>
          <w:color w:val="000000"/>
          <w:sz w:val="28"/>
          <w:szCs w:val="28"/>
        </w:rPr>
        <w:t>]</w:t>
      </w:r>
      <w:bookmarkEnd w:id="11"/>
      <w:r w:rsidR="00AA7072" w:rsidRPr="00BA4DC2">
        <w:rPr>
          <w:color w:val="000000"/>
          <w:sz w:val="28"/>
          <w:szCs w:val="28"/>
        </w:rPr>
        <w:t xml:space="preserve"> </w:t>
      </w:r>
      <w:r w:rsidR="00450013" w:rsidRPr="00BA4DC2">
        <w:rPr>
          <w:color w:val="000000"/>
          <w:sz w:val="28"/>
          <w:szCs w:val="28"/>
        </w:rPr>
        <w:t>(</w:t>
      </w:r>
      <w:bookmarkStart w:id="12" w:name="omsu_chief_im"/>
      <w:r w:rsidR="00BA4DC2" w:rsidRPr="00BA4DC2">
        <w:rPr>
          <w:color w:val="000000"/>
          <w:sz w:val="28"/>
          <w:szCs w:val="28"/>
        </w:rPr>
        <w:t>[</w:t>
      </w:r>
      <w:proofErr w:type="spellStart"/>
      <w:r w:rsidR="00BA4DC2" w:rsidRPr="00BA4DC2">
        <w:rPr>
          <w:color w:val="000000"/>
          <w:sz w:val="28"/>
          <w:szCs w:val="28"/>
          <w:lang w:val="en-US"/>
        </w:rPr>
        <w:t>omsu</w:t>
      </w:r>
      <w:proofErr w:type="spellEnd"/>
      <w:r w:rsidR="00BA4DC2" w:rsidRPr="00BA4DC2">
        <w:rPr>
          <w:color w:val="000000"/>
          <w:sz w:val="28"/>
          <w:szCs w:val="28"/>
        </w:rPr>
        <w:t>_</w:t>
      </w:r>
      <w:r w:rsidR="00BA4DC2" w:rsidRPr="00BA4DC2">
        <w:rPr>
          <w:color w:val="000000"/>
          <w:sz w:val="28"/>
          <w:szCs w:val="28"/>
          <w:lang w:val="en-US"/>
        </w:rPr>
        <w:t>chief</w:t>
      </w:r>
      <w:r w:rsidR="00BA4DC2" w:rsidRPr="00BA4DC2">
        <w:rPr>
          <w:color w:val="000000"/>
          <w:sz w:val="28"/>
          <w:szCs w:val="28"/>
        </w:rPr>
        <w:t>_</w:t>
      </w:r>
      <w:proofErr w:type="spellStart"/>
      <w:r w:rsidR="00BA4DC2" w:rsidRPr="00BA4DC2">
        <w:rPr>
          <w:color w:val="000000"/>
          <w:sz w:val="28"/>
          <w:szCs w:val="28"/>
          <w:lang w:val="en-US"/>
        </w:rPr>
        <w:t>im</w:t>
      </w:r>
      <w:proofErr w:type="spellEnd"/>
      <w:r w:rsidR="00BA4DC2" w:rsidRPr="00BA4DC2">
        <w:rPr>
          <w:color w:val="000000"/>
          <w:sz w:val="28"/>
          <w:szCs w:val="28"/>
        </w:rPr>
        <w:t>]</w:t>
      </w:r>
      <w:bookmarkEnd w:id="12"/>
      <w:r w:rsidR="00450013" w:rsidRPr="00BA4DC2">
        <w:rPr>
          <w:color w:val="000000"/>
          <w:sz w:val="28"/>
          <w:szCs w:val="28"/>
        </w:rPr>
        <w:t>):</w:t>
      </w:r>
    </w:p>
    <w:p w:rsidR="00FF1BD2" w:rsidRPr="004F2BA0" w:rsidRDefault="00FF1BD2" w:rsidP="008B4968">
      <w:pPr>
        <w:numPr>
          <w:ilvl w:val="1"/>
          <w:numId w:val="10"/>
        </w:numPr>
        <w:tabs>
          <w:tab w:val="left" w:pos="709"/>
        </w:tabs>
        <w:ind w:left="0" w:firstLine="709"/>
        <w:jc w:val="both"/>
        <w:rPr>
          <w:color w:val="000000"/>
          <w:sz w:val="28"/>
          <w:szCs w:val="28"/>
        </w:rPr>
      </w:pPr>
      <w:r w:rsidRPr="004F2BA0">
        <w:rPr>
          <w:color w:val="000000"/>
          <w:sz w:val="28"/>
          <w:szCs w:val="28"/>
        </w:rPr>
        <w:t>Организовать работу по реализации Перечня мероприятий</w:t>
      </w:r>
      <w:r w:rsidR="000667FF" w:rsidRPr="004F2BA0">
        <w:rPr>
          <w:color w:val="000000"/>
          <w:sz w:val="28"/>
          <w:szCs w:val="28"/>
        </w:rPr>
        <w:t xml:space="preserve"> в соответс</w:t>
      </w:r>
      <w:r w:rsidR="000667FF" w:rsidRPr="004F2BA0">
        <w:rPr>
          <w:color w:val="000000"/>
          <w:sz w:val="28"/>
          <w:szCs w:val="28"/>
        </w:rPr>
        <w:t>т</w:t>
      </w:r>
      <w:r w:rsidR="000667FF" w:rsidRPr="004F2BA0">
        <w:rPr>
          <w:color w:val="000000"/>
          <w:sz w:val="28"/>
          <w:szCs w:val="28"/>
        </w:rPr>
        <w:t>вии с Порядком.</w:t>
      </w:r>
    </w:p>
    <w:p w:rsidR="00930EBF" w:rsidRPr="004F2BA0" w:rsidRDefault="004A5D21" w:rsidP="004A5D21">
      <w:pPr>
        <w:ind w:firstLine="709"/>
        <w:jc w:val="both"/>
        <w:rPr>
          <w:color w:val="000000"/>
          <w:sz w:val="28"/>
          <w:szCs w:val="28"/>
        </w:rPr>
      </w:pPr>
      <w:r w:rsidRPr="004F2BA0">
        <w:rPr>
          <w:color w:val="000000"/>
          <w:sz w:val="28"/>
          <w:szCs w:val="28"/>
        </w:rPr>
        <w:t xml:space="preserve">2.2. </w:t>
      </w:r>
      <w:r w:rsidR="00930EBF" w:rsidRPr="004F2BA0">
        <w:rPr>
          <w:color w:val="000000"/>
          <w:sz w:val="28"/>
          <w:szCs w:val="28"/>
        </w:rPr>
        <w:t xml:space="preserve">Представить в БУ </w:t>
      </w:r>
      <w:proofErr w:type="gramStart"/>
      <w:r w:rsidR="00930EBF" w:rsidRPr="004F2BA0">
        <w:rPr>
          <w:color w:val="000000"/>
          <w:sz w:val="28"/>
          <w:szCs w:val="28"/>
        </w:rPr>
        <w:t>ВО</w:t>
      </w:r>
      <w:proofErr w:type="gramEnd"/>
      <w:r w:rsidR="00930EBF" w:rsidRPr="004F2BA0">
        <w:rPr>
          <w:color w:val="000000"/>
          <w:sz w:val="28"/>
          <w:szCs w:val="28"/>
        </w:rPr>
        <w:t xml:space="preserve"> «Областной центр ПП</w:t>
      </w:r>
      <w:r w:rsidR="00BB03FA" w:rsidRPr="004F2BA0">
        <w:rPr>
          <w:color w:val="000000"/>
          <w:sz w:val="28"/>
          <w:szCs w:val="28"/>
        </w:rPr>
        <w:t xml:space="preserve">МСП» (И.А. Токарева) </w:t>
      </w:r>
      <w:r w:rsidRPr="004F2BA0">
        <w:rPr>
          <w:color w:val="000000"/>
          <w:sz w:val="28"/>
          <w:szCs w:val="28"/>
        </w:rPr>
        <w:t>отчет о результатах выполнения Перечня мероприятий по форме согласно приложению 4 к Порядку</w:t>
      </w:r>
      <w:r w:rsidR="00BB03FA" w:rsidRPr="004F2BA0">
        <w:rPr>
          <w:color w:val="000000"/>
          <w:sz w:val="28"/>
          <w:szCs w:val="28"/>
        </w:rPr>
        <w:t>,</w:t>
      </w:r>
      <w:r w:rsidR="006F19D6" w:rsidRPr="004F2BA0">
        <w:rPr>
          <w:color w:val="000000"/>
          <w:sz w:val="28"/>
          <w:szCs w:val="28"/>
        </w:rPr>
        <w:t xml:space="preserve"> в срок </w:t>
      </w:r>
      <w:r w:rsidR="00CE3881">
        <w:rPr>
          <w:color w:val="000000"/>
          <w:sz w:val="28"/>
          <w:szCs w:val="28"/>
        </w:rPr>
        <w:t xml:space="preserve">до </w:t>
      </w:r>
      <w:bookmarkStart w:id="13" w:name="otch_omsu"/>
      <w:r w:rsidR="00BC56AC">
        <w:rPr>
          <w:color w:val="000000"/>
          <w:sz w:val="28"/>
          <w:szCs w:val="28"/>
          <w:lang w:val="en-US"/>
        </w:rPr>
        <w:t>[</w:t>
      </w:r>
      <w:proofErr w:type="spellStart"/>
      <w:r w:rsidR="00BC56AC">
        <w:rPr>
          <w:color w:val="000000"/>
          <w:sz w:val="28"/>
          <w:szCs w:val="28"/>
          <w:lang w:val="en-US"/>
        </w:rPr>
        <w:t>otch_omsu</w:t>
      </w:r>
      <w:proofErr w:type="spellEnd"/>
      <w:r w:rsidR="00BC56AC">
        <w:rPr>
          <w:color w:val="000000"/>
          <w:sz w:val="28"/>
          <w:szCs w:val="28"/>
          <w:lang w:val="en-US"/>
        </w:rPr>
        <w:t>]</w:t>
      </w:r>
      <w:bookmarkEnd w:id="13"/>
      <w:r w:rsidR="0082128C">
        <w:rPr>
          <w:color w:val="000000"/>
          <w:sz w:val="28"/>
          <w:szCs w:val="28"/>
        </w:rPr>
        <w:t xml:space="preserve"> </w:t>
      </w:r>
      <w:r w:rsidR="001758C5" w:rsidRPr="004F2BA0">
        <w:rPr>
          <w:color w:val="000000"/>
          <w:sz w:val="28"/>
          <w:szCs w:val="28"/>
        </w:rPr>
        <w:t>года</w:t>
      </w:r>
      <w:r w:rsidR="005940DC" w:rsidRPr="004F2BA0">
        <w:rPr>
          <w:color w:val="000000"/>
          <w:sz w:val="28"/>
          <w:szCs w:val="28"/>
        </w:rPr>
        <w:t>.</w:t>
      </w:r>
    </w:p>
    <w:p w:rsidR="00141933" w:rsidRPr="004F2BA0" w:rsidRDefault="00A979B1" w:rsidP="008B4968">
      <w:pPr>
        <w:numPr>
          <w:ilvl w:val="0"/>
          <w:numId w:val="10"/>
        </w:numPr>
        <w:tabs>
          <w:tab w:val="left" w:pos="709"/>
        </w:tabs>
        <w:ind w:left="0" w:firstLine="709"/>
        <w:jc w:val="both"/>
        <w:rPr>
          <w:sz w:val="28"/>
          <w:szCs w:val="28"/>
        </w:rPr>
      </w:pPr>
      <w:proofErr w:type="gramStart"/>
      <w:r w:rsidRPr="004F2BA0">
        <w:rPr>
          <w:sz w:val="28"/>
          <w:szCs w:val="28"/>
        </w:rPr>
        <w:lastRenderedPageBreak/>
        <w:t>Управлению</w:t>
      </w:r>
      <w:r w:rsidR="005260B5" w:rsidRPr="004F2BA0">
        <w:rPr>
          <w:sz w:val="28"/>
          <w:szCs w:val="28"/>
        </w:rPr>
        <w:t xml:space="preserve"> реализации государственной политики в сфере общего и дополнительного образования Департамента образования области (А.В. Микурова) </w:t>
      </w:r>
      <w:r w:rsidRPr="004F2BA0">
        <w:rPr>
          <w:sz w:val="28"/>
          <w:szCs w:val="28"/>
        </w:rPr>
        <w:t xml:space="preserve">представить </w:t>
      </w:r>
      <w:r w:rsidR="008B4968" w:rsidRPr="004F2BA0">
        <w:rPr>
          <w:iCs/>
          <w:sz w:val="28"/>
          <w:szCs w:val="28"/>
        </w:rPr>
        <w:t>в</w:t>
      </w:r>
      <w:r w:rsidR="008B4968" w:rsidRPr="004F2BA0">
        <w:rPr>
          <w:sz w:val="28"/>
          <w:szCs w:val="28"/>
        </w:rPr>
        <w:t xml:space="preserve"> ФКУ «ГБ </w:t>
      </w:r>
      <w:r w:rsidR="000171D4" w:rsidRPr="004F2BA0">
        <w:rPr>
          <w:sz w:val="28"/>
          <w:szCs w:val="28"/>
        </w:rPr>
        <w:t xml:space="preserve">МСЭ по Вологодской области» Минтруда России </w:t>
      </w:r>
      <w:r w:rsidR="007102B7" w:rsidRPr="004F2BA0">
        <w:rPr>
          <w:sz w:val="28"/>
          <w:szCs w:val="28"/>
        </w:rPr>
        <w:t>информ</w:t>
      </w:r>
      <w:r w:rsidR="007102B7" w:rsidRPr="004F2BA0">
        <w:rPr>
          <w:sz w:val="28"/>
          <w:szCs w:val="28"/>
        </w:rPr>
        <w:t>а</w:t>
      </w:r>
      <w:r w:rsidR="007102B7" w:rsidRPr="004F2BA0">
        <w:rPr>
          <w:sz w:val="28"/>
          <w:szCs w:val="28"/>
        </w:rPr>
        <w:t>цию</w:t>
      </w:r>
      <w:r w:rsidR="00FF1BD2" w:rsidRPr="004F2BA0">
        <w:rPr>
          <w:sz w:val="28"/>
          <w:szCs w:val="28"/>
        </w:rPr>
        <w:t xml:space="preserve"> об исполнении возложенных на Департамент образования области </w:t>
      </w:r>
      <w:r w:rsidR="004A5D21" w:rsidRPr="004F2BA0">
        <w:rPr>
          <w:sz w:val="28"/>
          <w:szCs w:val="28"/>
        </w:rPr>
        <w:t>ИПРА</w:t>
      </w:r>
      <w:r w:rsidR="00FF1BD2" w:rsidRPr="004F2BA0">
        <w:rPr>
          <w:sz w:val="28"/>
          <w:szCs w:val="28"/>
        </w:rPr>
        <w:t xml:space="preserve"> р</w:t>
      </w:r>
      <w:r w:rsidR="00FF1BD2" w:rsidRPr="004F2BA0">
        <w:rPr>
          <w:sz w:val="28"/>
          <w:szCs w:val="28"/>
        </w:rPr>
        <w:t>е</w:t>
      </w:r>
      <w:r w:rsidR="00FF1BD2" w:rsidRPr="004F2BA0">
        <w:rPr>
          <w:sz w:val="28"/>
          <w:szCs w:val="28"/>
        </w:rPr>
        <w:t>бенка-инвалид</w:t>
      </w:r>
      <w:r w:rsidR="00CE3881">
        <w:rPr>
          <w:sz w:val="28"/>
          <w:szCs w:val="28"/>
        </w:rPr>
        <w:t xml:space="preserve">а </w:t>
      </w:r>
      <w:bookmarkStart w:id="14" w:name="fio_rod"/>
      <w:r w:rsidR="00BC56AC" w:rsidRPr="00BC56AC">
        <w:rPr>
          <w:sz w:val="28"/>
          <w:szCs w:val="28"/>
        </w:rPr>
        <w:t>[</w:t>
      </w:r>
      <w:proofErr w:type="spellStart"/>
      <w:r w:rsidR="00BC56AC">
        <w:rPr>
          <w:sz w:val="28"/>
          <w:szCs w:val="28"/>
          <w:lang w:val="en-US"/>
        </w:rPr>
        <w:t>fio</w:t>
      </w:r>
      <w:proofErr w:type="spellEnd"/>
      <w:r w:rsidR="00BC56AC" w:rsidRPr="00BC56AC">
        <w:rPr>
          <w:sz w:val="28"/>
          <w:szCs w:val="28"/>
        </w:rPr>
        <w:t>_</w:t>
      </w:r>
      <w:r w:rsidR="00BC56AC">
        <w:rPr>
          <w:sz w:val="28"/>
          <w:szCs w:val="28"/>
          <w:lang w:val="en-US"/>
        </w:rPr>
        <w:t>rod</w:t>
      </w:r>
      <w:r w:rsidR="00BC56AC" w:rsidRPr="00BC56AC">
        <w:rPr>
          <w:sz w:val="28"/>
          <w:szCs w:val="28"/>
        </w:rPr>
        <w:t>]</w:t>
      </w:r>
      <w:bookmarkEnd w:id="14"/>
      <w:r w:rsidR="00CE3881">
        <w:rPr>
          <w:sz w:val="28"/>
          <w:szCs w:val="28"/>
        </w:rPr>
        <w:t xml:space="preserve"> </w:t>
      </w:r>
      <w:r w:rsidR="00FF1BD2" w:rsidRPr="004F2BA0">
        <w:rPr>
          <w:sz w:val="28"/>
          <w:szCs w:val="28"/>
        </w:rPr>
        <w:t xml:space="preserve">мероприятий психолого-педагогической реабилитации или </w:t>
      </w:r>
      <w:proofErr w:type="spellStart"/>
      <w:r w:rsidR="00FF1BD2" w:rsidRPr="004F2BA0">
        <w:rPr>
          <w:sz w:val="28"/>
          <w:szCs w:val="28"/>
        </w:rPr>
        <w:t>абилитации</w:t>
      </w:r>
      <w:proofErr w:type="spellEnd"/>
      <w:r w:rsidR="00FF1BD2" w:rsidRPr="004F2BA0">
        <w:rPr>
          <w:sz w:val="28"/>
          <w:szCs w:val="28"/>
        </w:rPr>
        <w:t>, мероприятий по общему образова</w:t>
      </w:r>
      <w:r w:rsidR="00853027" w:rsidRPr="004F2BA0">
        <w:rPr>
          <w:sz w:val="28"/>
          <w:szCs w:val="28"/>
        </w:rPr>
        <w:t>нию</w:t>
      </w:r>
      <w:r w:rsidR="004F2BA0" w:rsidRPr="004F2BA0">
        <w:rPr>
          <w:sz w:val="28"/>
          <w:szCs w:val="28"/>
        </w:rPr>
        <w:t xml:space="preserve"> по форме и в порядке, утве</w:t>
      </w:r>
      <w:r w:rsidR="004F2BA0" w:rsidRPr="004F2BA0">
        <w:rPr>
          <w:sz w:val="28"/>
          <w:szCs w:val="28"/>
        </w:rPr>
        <w:t>р</w:t>
      </w:r>
      <w:r w:rsidR="004F2BA0" w:rsidRPr="004F2BA0">
        <w:rPr>
          <w:sz w:val="28"/>
          <w:szCs w:val="28"/>
        </w:rPr>
        <w:t>жденном приказом Минтруда России от 15 октября 2015</w:t>
      </w:r>
      <w:proofErr w:type="gramEnd"/>
      <w:r w:rsidR="004F2BA0" w:rsidRPr="004F2BA0">
        <w:rPr>
          <w:sz w:val="28"/>
          <w:szCs w:val="28"/>
        </w:rPr>
        <w:t xml:space="preserve"> года № 723н.</w:t>
      </w:r>
    </w:p>
    <w:p w:rsidR="00BD4EBF" w:rsidRPr="004F2BA0" w:rsidRDefault="00AA2AD6" w:rsidP="008B4968">
      <w:pPr>
        <w:numPr>
          <w:ilvl w:val="0"/>
          <w:numId w:val="10"/>
        </w:numPr>
        <w:tabs>
          <w:tab w:val="left" w:pos="709"/>
        </w:tabs>
        <w:ind w:left="0" w:firstLine="709"/>
        <w:jc w:val="both"/>
        <w:rPr>
          <w:sz w:val="28"/>
          <w:szCs w:val="28"/>
        </w:rPr>
      </w:pPr>
      <w:proofErr w:type="gramStart"/>
      <w:r w:rsidRPr="004F2BA0">
        <w:rPr>
          <w:sz w:val="28"/>
          <w:szCs w:val="28"/>
        </w:rPr>
        <w:t>Контроль за</w:t>
      </w:r>
      <w:proofErr w:type="gramEnd"/>
      <w:r w:rsidRPr="004F2BA0">
        <w:rPr>
          <w:sz w:val="28"/>
          <w:szCs w:val="28"/>
        </w:rPr>
        <w:t xml:space="preserve"> исполнением настоящего приказа возложить на управление реализации государственной политики в сфере общего и дополнительного образ</w:t>
      </w:r>
      <w:r w:rsidRPr="004F2BA0">
        <w:rPr>
          <w:sz w:val="28"/>
          <w:szCs w:val="28"/>
        </w:rPr>
        <w:t>о</w:t>
      </w:r>
      <w:r w:rsidRPr="004F2BA0">
        <w:rPr>
          <w:sz w:val="28"/>
          <w:szCs w:val="28"/>
        </w:rPr>
        <w:t>вания Департамента образования области (А.В. Микурова).</w:t>
      </w:r>
    </w:p>
    <w:p w:rsidR="00AA2AD6" w:rsidRPr="004F2BA0" w:rsidRDefault="00AA2AD6" w:rsidP="00AA2AD6">
      <w:pPr>
        <w:tabs>
          <w:tab w:val="left" w:pos="709"/>
        </w:tabs>
        <w:ind w:left="750"/>
        <w:jc w:val="both"/>
        <w:rPr>
          <w:sz w:val="28"/>
          <w:szCs w:val="28"/>
        </w:rPr>
      </w:pPr>
    </w:p>
    <w:p w:rsidR="00BD4EBF" w:rsidRPr="004F2BA0" w:rsidRDefault="00BD4EBF" w:rsidP="00BD4EBF">
      <w:pPr>
        <w:widowControl w:val="0"/>
        <w:autoSpaceDE w:val="0"/>
        <w:autoSpaceDN w:val="0"/>
        <w:adjustRightInd w:val="0"/>
        <w:ind w:left="6120"/>
        <w:outlineLvl w:val="0"/>
        <w:rPr>
          <w:sz w:val="28"/>
          <w:szCs w:val="28"/>
        </w:rPr>
      </w:pPr>
    </w:p>
    <w:p w:rsidR="00FF6B63" w:rsidRPr="002754D7" w:rsidRDefault="00FF6B63" w:rsidP="00BD4EBF">
      <w:pPr>
        <w:widowControl w:val="0"/>
        <w:autoSpaceDE w:val="0"/>
        <w:autoSpaceDN w:val="0"/>
        <w:adjustRightInd w:val="0"/>
        <w:ind w:left="6120"/>
        <w:outlineLvl w:val="0"/>
        <w:rPr>
          <w:sz w:val="28"/>
          <w:szCs w:val="28"/>
        </w:rPr>
      </w:pPr>
    </w:p>
    <w:p w:rsidR="00CE3881" w:rsidRDefault="00CE3881" w:rsidP="00CE3881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Заместитель начальника </w:t>
      </w:r>
    </w:p>
    <w:p w:rsidR="00CE3881" w:rsidRPr="002754D7" w:rsidRDefault="00CE3881" w:rsidP="00CE3881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>Департамента                                                                                            Л.Н. Воробьева</w:t>
      </w:r>
    </w:p>
    <w:p w:rsidR="00CE3881" w:rsidRPr="002754D7" w:rsidRDefault="00CE3881" w:rsidP="00CE3881">
      <w:pPr>
        <w:tabs>
          <w:tab w:val="left" w:pos="709"/>
        </w:tabs>
        <w:jc w:val="both"/>
        <w:rPr>
          <w:sz w:val="28"/>
          <w:szCs w:val="28"/>
        </w:rPr>
      </w:pPr>
    </w:p>
    <w:p w:rsidR="00AD1163" w:rsidRDefault="00AD1163" w:rsidP="00AD1163">
      <w:pPr>
        <w:tabs>
          <w:tab w:val="left" w:pos="709"/>
        </w:tabs>
        <w:jc w:val="both"/>
        <w:rPr>
          <w:sz w:val="28"/>
          <w:szCs w:val="28"/>
        </w:rPr>
      </w:pPr>
    </w:p>
    <w:p w:rsidR="00D76456" w:rsidRPr="002754D7" w:rsidRDefault="00D76456" w:rsidP="0044069C">
      <w:pPr>
        <w:widowControl w:val="0"/>
        <w:autoSpaceDE w:val="0"/>
        <w:autoSpaceDN w:val="0"/>
        <w:adjustRightInd w:val="0"/>
        <w:ind w:left="6120"/>
        <w:outlineLvl w:val="0"/>
        <w:rPr>
          <w:sz w:val="28"/>
          <w:szCs w:val="28"/>
        </w:rPr>
      </w:pPr>
    </w:p>
    <w:p w:rsidR="00D76456" w:rsidRPr="002754D7" w:rsidRDefault="00D76456" w:rsidP="0044069C">
      <w:pPr>
        <w:widowControl w:val="0"/>
        <w:autoSpaceDE w:val="0"/>
        <w:autoSpaceDN w:val="0"/>
        <w:adjustRightInd w:val="0"/>
        <w:ind w:left="6120"/>
        <w:outlineLvl w:val="0"/>
        <w:rPr>
          <w:sz w:val="28"/>
          <w:szCs w:val="28"/>
        </w:rPr>
      </w:pPr>
    </w:p>
    <w:p w:rsidR="00D76456" w:rsidRPr="002754D7" w:rsidRDefault="00D76456" w:rsidP="0044069C">
      <w:pPr>
        <w:widowControl w:val="0"/>
        <w:autoSpaceDE w:val="0"/>
        <w:autoSpaceDN w:val="0"/>
        <w:adjustRightInd w:val="0"/>
        <w:ind w:left="6120"/>
        <w:outlineLvl w:val="0"/>
        <w:rPr>
          <w:sz w:val="28"/>
          <w:szCs w:val="28"/>
        </w:rPr>
      </w:pPr>
    </w:p>
    <w:p w:rsidR="00D76456" w:rsidRPr="002754D7" w:rsidRDefault="00D76456" w:rsidP="0044069C">
      <w:pPr>
        <w:widowControl w:val="0"/>
        <w:autoSpaceDE w:val="0"/>
        <w:autoSpaceDN w:val="0"/>
        <w:adjustRightInd w:val="0"/>
        <w:ind w:left="6120"/>
        <w:outlineLvl w:val="0"/>
        <w:rPr>
          <w:sz w:val="28"/>
          <w:szCs w:val="28"/>
        </w:rPr>
      </w:pPr>
    </w:p>
    <w:p w:rsidR="00D76456" w:rsidRDefault="00D76456" w:rsidP="0044069C">
      <w:pPr>
        <w:widowControl w:val="0"/>
        <w:autoSpaceDE w:val="0"/>
        <w:autoSpaceDN w:val="0"/>
        <w:adjustRightInd w:val="0"/>
        <w:ind w:left="6120"/>
        <w:outlineLvl w:val="0"/>
        <w:rPr>
          <w:sz w:val="28"/>
          <w:szCs w:val="28"/>
        </w:rPr>
      </w:pPr>
    </w:p>
    <w:p w:rsidR="00D76456" w:rsidRDefault="00D76456" w:rsidP="0044069C">
      <w:pPr>
        <w:widowControl w:val="0"/>
        <w:autoSpaceDE w:val="0"/>
        <w:autoSpaceDN w:val="0"/>
        <w:adjustRightInd w:val="0"/>
        <w:ind w:left="6120"/>
        <w:outlineLvl w:val="0"/>
        <w:rPr>
          <w:sz w:val="28"/>
          <w:szCs w:val="28"/>
        </w:rPr>
      </w:pPr>
    </w:p>
    <w:p w:rsidR="00D76456" w:rsidRDefault="00D76456" w:rsidP="0044069C">
      <w:pPr>
        <w:widowControl w:val="0"/>
        <w:autoSpaceDE w:val="0"/>
        <w:autoSpaceDN w:val="0"/>
        <w:adjustRightInd w:val="0"/>
        <w:ind w:left="6120"/>
        <w:outlineLvl w:val="0"/>
        <w:rPr>
          <w:sz w:val="28"/>
          <w:szCs w:val="28"/>
        </w:rPr>
      </w:pPr>
    </w:p>
    <w:p w:rsidR="00D76456" w:rsidRDefault="00D76456" w:rsidP="0044069C">
      <w:pPr>
        <w:widowControl w:val="0"/>
        <w:autoSpaceDE w:val="0"/>
        <w:autoSpaceDN w:val="0"/>
        <w:adjustRightInd w:val="0"/>
        <w:ind w:left="6120"/>
        <w:outlineLvl w:val="0"/>
        <w:rPr>
          <w:sz w:val="28"/>
          <w:szCs w:val="28"/>
        </w:rPr>
      </w:pPr>
    </w:p>
    <w:p w:rsidR="00D76456" w:rsidRDefault="00D76456" w:rsidP="0044069C">
      <w:pPr>
        <w:widowControl w:val="0"/>
        <w:autoSpaceDE w:val="0"/>
        <w:autoSpaceDN w:val="0"/>
        <w:adjustRightInd w:val="0"/>
        <w:ind w:left="6120"/>
        <w:outlineLvl w:val="0"/>
        <w:rPr>
          <w:sz w:val="28"/>
          <w:szCs w:val="28"/>
        </w:rPr>
      </w:pPr>
    </w:p>
    <w:p w:rsidR="00D76456" w:rsidRDefault="00D76456" w:rsidP="0044069C">
      <w:pPr>
        <w:widowControl w:val="0"/>
        <w:autoSpaceDE w:val="0"/>
        <w:autoSpaceDN w:val="0"/>
        <w:adjustRightInd w:val="0"/>
        <w:ind w:left="6120"/>
        <w:outlineLvl w:val="0"/>
        <w:rPr>
          <w:sz w:val="28"/>
          <w:szCs w:val="28"/>
        </w:rPr>
      </w:pPr>
    </w:p>
    <w:p w:rsidR="00D76456" w:rsidRDefault="00D76456" w:rsidP="0044069C">
      <w:pPr>
        <w:widowControl w:val="0"/>
        <w:autoSpaceDE w:val="0"/>
        <w:autoSpaceDN w:val="0"/>
        <w:adjustRightInd w:val="0"/>
        <w:ind w:left="6120"/>
        <w:outlineLvl w:val="0"/>
        <w:rPr>
          <w:sz w:val="28"/>
          <w:szCs w:val="28"/>
        </w:rPr>
      </w:pPr>
    </w:p>
    <w:p w:rsidR="00D76456" w:rsidRDefault="00D76456" w:rsidP="0044069C">
      <w:pPr>
        <w:widowControl w:val="0"/>
        <w:autoSpaceDE w:val="0"/>
        <w:autoSpaceDN w:val="0"/>
        <w:adjustRightInd w:val="0"/>
        <w:ind w:left="6120"/>
        <w:outlineLvl w:val="0"/>
        <w:rPr>
          <w:sz w:val="28"/>
          <w:szCs w:val="28"/>
        </w:rPr>
      </w:pPr>
    </w:p>
    <w:p w:rsidR="00D76456" w:rsidRDefault="00D76456" w:rsidP="0044069C">
      <w:pPr>
        <w:widowControl w:val="0"/>
        <w:autoSpaceDE w:val="0"/>
        <w:autoSpaceDN w:val="0"/>
        <w:adjustRightInd w:val="0"/>
        <w:ind w:left="6120"/>
        <w:outlineLvl w:val="0"/>
        <w:rPr>
          <w:sz w:val="28"/>
          <w:szCs w:val="28"/>
        </w:rPr>
      </w:pPr>
    </w:p>
    <w:p w:rsidR="00D76456" w:rsidRDefault="00D76456" w:rsidP="0044069C">
      <w:pPr>
        <w:widowControl w:val="0"/>
        <w:autoSpaceDE w:val="0"/>
        <w:autoSpaceDN w:val="0"/>
        <w:adjustRightInd w:val="0"/>
        <w:ind w:left="6120"/>
        <w:outlineLvl w:val="0"/>
        <w:rPr>
          <w:sz w:val="28"/>
          <w:szCs w:val="28"/>
        </w:rPr>
      </w:pPr>
    </w:p>
    <w:p w:rsidR="00D76456" w:rsidRDefault="00D76456" w:rsidP="0044069C">
      <w:pPr>
        <w:widowControl w:val="0"/>
        <w:autoSpaceDE w:val="0"/>
        <w:autoSpaceDN w:val="0"/>
        <w:adjustRightInd w:val="0"/>
        <w:ind w:left="6120"/>
        <w:outlineLvl w:val="0"/>
        <w:rPr>
          <w:sz w:val="28"/>
          <w:szCs w:val="28"/>
        </w:rPr>
      </w:pPr>
    </w:p>
    <w:p w:rsidR="00D76456" w:rsidRDefault="00D76456" w:rsidP="0044069C">
      <w:pPr>
        <w:widowControl w:val="0"/>
        <w:autoSpaceDE w:val="0"/>
        <w:autoSpaceDN w:val="0"/>
        <w:adjustRightInd w:val="0"/>
        <w:ind w:left="6120"/>
        <w:outlineLvl w:val="0"/>
        <w:rPr>
          <w:sz w:val="28"/>
          <w:szCs w:val="28"/>
        </w:rPr>
      </w:pPr>
    </w:p>
    <w:p w:rsidR="00D76456" w:rsidRDefault="00D76456" w:rsidP="0044069C">
      <w:pPr>
        <w:widowControl w:val="0"/>
        <w:autoSpaceDE w:val="0"/>
        <w:autoSpaceDN w:val="0"/>
        <w:adjustRightInd w:val="0"/>
        <w:ind w:left="6120"/>
        <w:outlineLvl w:val="0"/>
        <w:rPr>
          <w:sz w:val="28"/>
          <w:szCs w:val="28"/>
        </w:rPr>
      </w:pPr>
    </w:p>
    <w:p w:rsidR="00D76456" w:rsidRDefault="00D76456" w:rsidP="0044069C">
      <w:pPr>
        <w:widowControl w:val="0"/>
        <w:autoSpaceDE w:val="0"/>
        <w:autoSpaceDN w:val="0"/>
        <w:adjustRightInd w:val="0"/>
        <w:ind w:left="6120"/>
        <w:outlineLvl w:val="0"/>
        <w:rPr>
          <w:sz w:val="28"/>
          <w:szCs w:val="28"/>
        </w:rPr>
      </w:pPr>
    </w:p>
    <w:p w:rsidR="00D76456" w:rsidRDefault="00D76456" w:rsidP="0044069C">
      <w:pPr>
        <w:widowControl w:val="0"/>
        <w:autoSpaceDE w:val="0"/>
        <w:autoSpaceDN w:val="0"/>
        <w:adjustRightInd w:val="0"/>
        <w:ind w:left="6120"/>
        <w:outlineLvl w:val="0"/>
        <w:rPr>
          <w:sz w:val="28"/>
          <w:szCs w:val="28"/>
        </w:rPr>
      </w:pPr>
    </w:p>
    <w:p w:rsidR="00D76456" w:rsidRDefault="00D76456" w:rsidP="0044069C">
      <w:pPr>
        <w:widowControl w:val="0"/>
        <w:autoSpaceDE w:val="0"/>
        <w:autoSpaceDN w:val="0"/>
        <w:adjustRightInd w:val="0"/>
        <w:ind w:left="6120"/>
        <w:outlineLvl w:val="0"/>
        <w:rPr>
          <w:sz w:val="28"/>
          <w:szCs w:val="28"/>
        </w:rPr>
      </w:pPr>
    </w:p>
    <w:p w:rsidR="00D76456" w:rsidRDefault="00D76456" w:rsidP="0044069C">
      <w:pPr>
        <w:widowControl w:val="0"/>
        <w:autoSpaceDE w:val="0"/>
        <w:autoSpaceDN w:val="0"/>
        <w:adjustRightInd w:val="0"/>
        <w:ind w:left="6120"/>
        <w:outlineLvl w:val="0"/>
        <w:rPr>
          <w:sz w:val="28"/>
          <w:szCs w:val="28"/>
        </w:rPr>
      </w:pPr>
    </w:p>
    <w:p w:rsidR="00D76456" w:rsidRDefault="00D76456" w:rsidP="0044069C">
      <w:pPr>
        <w:widowControl w:val="0"/>
        <w:autoSpaceDE w:val="0"/>
        <w:autoSpaceDN w:val="0"/>
        <w:adjustRightInd w:val="0"/>
        <w:ind w:left="6120"/>
        <w:outlineLvl w:val="0"/>
        <w:rPr>
          <w:sz w:val="28"/>
          <w:szCs w:val="28"/>
        </w:rPr>
      </w:pPr>
    </w:p>
    <w:p w:rsidR="00D76456" w:rsidRDefault="00D76456" w:rsidP="0044069C">
      <w:pPr>
        <w:widowControl w:val="0"/>
        <w:autoSpaceDE w:val="0"/>
        <w:autoSpaceDN w:val="0"/>
        <w:adjustRightInd w:val="0"/>
        <w:ind w:left="6120"/>
        <w:outlineLvl w:val="0"/>
        <w:rPr>
          <w:sz w:val="28"/>
          <w:szCs w:val="28"/>
        </w:rPr>
      </w:pPr>
    </w:p>
    <w:p w:rsidR="00544C22" w:rsidRPr="00056634" w:rsidRDefault="00544C22" w:rsidP="00056634">
      <w:pPr>
        <w:jc w:val="both"/>
        <w:rPr>
          <w:bCs/>
          <w:sz w:val="28"/>
          <w:szCs w:val="28"/>
        </w:rPr>
      </w:pPr>
    </w:p>
    <w:sectPr w:rsidR="00544C22" w:rsidRPr="00056634" w:rsidSect="005A0EF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925" w:rsidRDefault="00594925" w:rsidP="00B313DA">
      <w:r>
        <w:separator/>
      </w:r>
    </w:p>
  </w:endnote>
  <w:endnote w:type="continuationSeparator" w:id="0">
    <w:p w:rsidR="00594925" w:rsidRDefault="00594925" w:rsidP="00B313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925" w:rsidRDefault="00594925" w:rsidP="00B313DA">
      <w:r>
        <w:separator/>
      </w:r>
    </w:p>
  </w:footnote>
  <w:footnote w:type="continuationSeparator" w:id="0">
    <w:p w:rsidR="00594925" w:rsidRDefault="00594925" w:rsidP="00B313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51D6"/>
    <w:multiLevelType w:val="multilevel"/>
    <w:tmpl w:val="0BA4074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72" w:hanging="2160"/>
      </w:pPr>
      <w:rPr>
        <w:rFonts w:hint="default"/>
      </w:rPr>
    </w:lvl>
  </w:abstractNum>
  <w:abstractNum w:abstractNumId="1">
    <w:nsid w:val="05F81B11"/>
    <w:multiLevelType w:val="multilevel"/>
    <w:tmpl w:val="704A5D9E"/>
    <w:lvl w:ilvl="0">
      <w:start w:val="1"/>
      <w:numFmt w:val="decimal"/>
      <w:lvlText w:val="%1."/>
      <w:lvlJc w:val="left"/>
      <w:pPr>
        <w:ind w:left="1332" w:hanging="61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776" w:hanging="2160"/>
      </w:pPr>
      <w:rPr>
        <w:rFonts w:hint="default"/>
      </w:rPr>
    </w:lvl>
  </w:abstractNum>
  <w:abstractNum w:abstractNumId="2">
    <w:nsid w:val="0FA1404D"/>
    <w:multiLevelType w:val="hybridMultilevel"/>
    <w:tmpl w:val="06344E5C"/>
    <w:lvl w:ilvl="0" w:tplc="ADE6FEE4">
      <w:start w:val="1"/>
      <w:numFmt w:val="decimal"/>
      <w:lvlText w:val="%1.1."/>
      <w:lvlJc w:val="left"/>
      <w:pPr>
        <w:ind w:left="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96E23"/>
    <w:multiLevelType w:val="multilevel"/>
    <w:tmpl w:val="21C2574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2160"/>
      </w:pPr>
      <w:rPr>
        <w:rFonts w:hint="default"/>
      </w:rPr>
    </w:lvl>
  </w:abstractNum>
  <w:abstractNum w:abstractNumId="4">
    <w:nsid w:val="2C5D2DD2"/>
    <w:multiLevelType w:val="multilevel"/>
    <w:tmpl w:val="0BA4074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72" w:hanging="2160"/>
      </w:pPr>
      <w:rPr>
        <w:rFonts w:hint="default"/>
      </w:rPr>
    </w:lvl>
  </w:abstractNum>
  <w:abstractNum w:abstractNumId="5">
    <w:nsid w:val="41A469CA"/>
    <w:multiLevelType w:val="multilevel"/>
    <w:tmpl w:val="704A5D9E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56" w:hanging="2160"/>
      </w:pPr>
      <w:rPr>
        <w:rFonts w:hint="default"/>
      </w:rPr>
    </w:lvl>
  </w:abstractNum>
  <w:abstractNum w:abstractNumId="6">
    <w:nsid w:val="4383468A"/>
    <w:multiLevelType w:val="multilevel"/>
    <w:tmpl w:val="704A5D9E"/>
    <w:lvl w:ilvl="0">
      <w:start w:val="1"/>
      <w:numFmt w:val="decimal"/>
      <w:lvlText w:val="%1."/>
      <w:lvlJc w:val="left"/>
      <w:pPr>
        <w:ind w:left="1332" w:hanging="61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776" w:hanging="2160"/>
      </w:pPr>
      <w:rPr>
        <w:rFonts w:hint="default"/>
      </w:rPr>
    </w:lvl>
  </w:abstractNum>
  <w:abstractNum w:abstractNumId="7">
    <w:nsid w:val="455042F0"/>
    <w:multiLevelType w:val="hybridMultilevel"/>
    <w:tmpl w:val="886A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7C16C2"/>
    <w:multiLevelType w:val="hybridMultilevel"/>
    <w:tmpl w:val="10145174"/>
    <w:lvl w:ilvl="0" w:tplc="ADE6FEE4">
      <w:start w:val="1"/>
      <w:numFmt w:val="decimal"/>
      <w:lvlText w:val="%1.1."/>
      <w:lvlJc w:val="left"/>
      <w:pPr>
        <w:ind w:left="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D450D2"/>
    <w:multiLevelType w:val="multilevel"/>
    <w:tmpl w:val="3CEA45A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10" w:hanging="2160"/>
      </w:pPr>
      <w:rPr>
        <w:rFonts w:hint="default"/>
      </w:rPr>
    </w:lvl>
  </w:abstractNum>
  <w:abstractNum w:abstractNumId="10">
    <w:nsid w:val="4A670EA6"/>
    <w:multiLevelType w:val="multilevel"/>
    <w:tmpl w:val="6FFC9A5C"/>
    <w:lvl w:ilvl="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10" w:hanging="2160"/>
      </w:pPr>
      <w:rPr>
        <w:rFonts w:hint="default"/>
      </w:rPr>
    </w:lvl>
  </w:abstractNum>
  <w:abstractNum w:abstractNumId="11">
    <w:nsid w:val="4D5B67C4"/>
    <w:multiLevelType w:val="hybridMultilevel"/>
    <w:tmpl w:val="0C58D5F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E153C33"/>
    <w:multiLevelType w:val="multilevel"/>
    <w:tmpl w:val="D45428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1749"/>
    <w:rsid w:val="000040DE"/>
    <w:rsid w:val="00005E86"/>
    <w:rsid w:val="00006176"/>
    <w:rsid w:val="00013F9A"/>
    <w:rsid w:val="000171D4"/>
    <w:rsid w:val="00020E7D"/>
    <w:rsid w:val="0002694C"/>
    <w:rsid w:val="00026D87"/>
    <w:rsid w:val="000314D0"/>
    <w:rsid w:val="00031E2A"/>
    <w:rsid w:val="00032C86"/>
    <w:rsid w:val="0003398B"/>
    <w:rsid w:val="00033F23"/>
    <w:rsid w:val="0003450E"/>
    <w:rsid w:val="00036AE3"/>
    <w:rsid w:val="00036C3B"/>
    <w:rsid w:val="00037379"/>
    <w:rsid w:val="0004116F"/>
    <w:rsid w:val="0004181E"/>
    <w:rsid w:val="0004723D"/>
    <w:rsid w:val="000508CA"/>
    <w:rsid w:val="00052790"/>
    <w:rsid w:val="00052F3E"/>
    <w:rsid w:val="00056634"/>
    <w:rsid w:val="000567E3"/>
    <w:rsid w:val="0006090D"/>
    <w:rsid w:val="000609C8"/>
    <w:rsid w:val="00061154"/>
    <w:rsid w:val="00065C13"/>
    <w:rsid w:val="000667FF"/>
    <w:rsid w:val="00067A99"/>
    <w:rsid w:val="00070A6D"/>
    <w:rsid w:val="00071ABD"/>
    <w:rsid w:val="00071B7B"/>
    <w:rsid w:val="00072129"/>
    <w:rsid w:val="00075493"/>
    <w:rsid w:val="00076F38"/>
    <w:rsid w:val="00077F15"/>
    <w:rsid w:val="00082F54"/>
    <w:rsid w:val="00084BCA"/>
    <w:rsid w:val="0009296E"/>
    <w:rsid w:val="00094104"/>
    <w:rsid w:val="000946E7"/>
    <w:rsid w:val="000966D5"/>
    <w:rsid w:val="000A5083"/>
    <w:rsid w:val="000B1781"/>
    <w:rsid w:val="000B1D83"/>
    <w:rsid w:val="000B633B"/>
    <w:rsid w:val="000C7CD6"/>
    <w:rsid w:val="000D2313"/>
    <w:rsid w:val="000E1850"/>
    <w:rsid w:val="000E1964"/>
    <w:rsid w:val="000E1F52"/>
    <w:rsid w:val="000E47C0"/>
    <w:rsid w:val="000E6F21"/>
    <w:rsid w:val="000F04A8"/>
    <w:rsid w:val="000F0AE8"/>
    <w:rsid w:val="000F203B"/>
    <w:rsid w:val="000F2D9B"/>
    <w:rsid w:val="000F3134"/>
    <w:rsid w:val="000F3166"/>
    <w:rsid w:val="000F7986"/>
    <w:rsid w:val="0010259F"/>
    <w:rsid w:val="001078B1"/>
    <w:rsid w:val="00110BDB"/>
    <w:rsid w:val="00111E79"/>
    <w:rsid w:val="00113A03"/>
    <w:rsid w:val="001146C0"/>
    <w:rsid w:val="00115D8F"/>
    <w:rsid w:val="0011688D"/>
    <w:rsid w:val="00117AA7"/>
    <w:rsid w:val="001234C5"/>
    <w:rsid w:val="0012785B"/>
    <w:rsid w:val="00127C1B"/>
    <w:rsid w:val="00130583"/>
    <w:rsid w:val="00130C71"/>
    <w:rsid w:val="00136A91"/>
    <w:rsid w:val="00141933"/>
    <w:rsid w:val="00142B69"/>
    <w:rsid w:val="00142E28"/>
    <w:rsid w:val="001476D0"/>
    <w:rsid w:val="0016542F"/>
    <w:rsid w:val="0017041B"/>
    <w:rsid w:val="00173BB8"/>
    <w:rsid w:val="001749B9"/>
    <w:rsid w:val="001758C5"/>
    <w:rsid w:val="001768FB"/>
    <w:rsid w:val="00177BA7"/>
    <w:rsid w:val="00181121"/>
    <w:rsid w:val="00187BFD"/>
    <w:rsid w:val="001910A3"/>
    <w:rsid w:val="00191A00"/>
    <w:rsid w:val="00191D57"/>
    <w:rsid w:val="00194195"/>
    <w:rsid w:val="00196D79"/>
    <w:rsid w:val="001A04C6"/>
    <w:rsid w:val="001A0AE3"/>
    <w:rsid w:val="001A1EB3"/>
    <w:rsid w:val="001A31ED"/>
    <w:rsid w:val="001A51E9"/>
    <w:rsid w:val="001B474F"/>
    <w:rsid w:val="001B5198"/>
    <w:rsid w:val="001C1982"/>
    <w:rsid w:val="001C294E"/>
    <w:rsid w:val="001C2F80"/>
    <w:rsid w:val="001C3DFA"/>
    <w:rsid w:val="001C41E2"/>
    <w:rsid w:val="001C41E6"/>
    <w:rsid w:val="001C4821"/>
    <w:rsid w:val="001C5CCE"/>
    <w:rsid w:val="001C7354"/>
    <w:rsid w:val="001D0AAE"/>
    <w:rsid w:val="001D24F8"/>
    <w:rsid w:val="001D653A"/>
    <w:rsid w:val="001D759B"/>
    <w:rsid w:val="001E166D"/>
    <w:rsid w:val="001E4FEC"/>
    <w:rsid w:val="001F030E"/>
    <w:rsid w:val="001F2747"/>
    <w:rsid w:val="001F2A83"/>
    <w:rsid w:val="001F3608"/>
    <w:rsid w:val="001F37CF"/>
    <w:rsid w:val="001F593F"/>
    <w:rsid w:val="001F5B2E"/>
    <w:rsid w:val="001F767F"/>
    <w:rsid w:val="00202DE9"/>
    <w:rsid w:val="002054F3"/>
    <w:rsid w:val="002071D5"/>
    <w:rsid w:val="0021201E"/>
    <w:rsid w:val="00212A39"/>
    <w:rsid w:val="00214B08"/>
    <w:rsid w:val="00215CFC"/>
    <w:rsid w:val="0021749C"/>
    <w:rsid w:val="00220FDF"/>
    <w:rsid w:val="00221311"/>
    <w:rsid w:val="002324CA"/>
    <w:rsid w:val="002360A2"/>
    <w:rsid w:val="00242964"/>
    <w:rsid w:val="0024476E"/>
    <w:rsid w:val="002474EB"/>
    <w:rsid w:val="00251A89"/>
    <w:rsid w:val="00251C21"/>
    <w:rsid w:val="00256B27"/>
    <w:rsid w:val="002619F7"/>
    <w:rsid w:val="0026256F"/>
    <w:rsid w:val="002637E4"/>
    <w:rsid w:val="0026639F"/>
    <w:rsid w:val="002718AA"/>
    <w:rsid w:val="00271EC4"/>
    <w:rsid w:val="00273206"/>
    <w:rsid w:val="00275028"/>
    <w:rsid w:val="002754D7"/>
    <w:rsid w:val="00276C52"/>
    <w:rsid w:val="002804A4"/>
    <w:rsid w:val="0028285A"/>
    <w:rsid w:val="00283E7A"/>
    <w:rsid w:val="002840F8"/>
    <w:rsid w:val="002843FB"/>
    <w:rsid w:val="002854A7"/>
    <w:rsid w:val="00287436"/>
    <w:rsid w:val="0029352B"/>
    <w:rsid w:val="002941B1"/>
    <w:rsid w:val="002957E1"/>
    <w:rsid w:val="00297505"/>
    <w:rsid w:val="002A3AFE"/>
    <w:rsid w:val="002A4D7D"/>
    <w:rsid w:val="002A79C9"/>
    <w:rsid w:val="002B2C23"/>
    <w:rsid w:val="002B64CC"/>
    <w:rsid w:val="002B69D8"/>
    <w:rsid w:val="002C0FD9"/>
    <w:rsid w:val="002C3131"/>
    <w:rsid w:val="002C394A"/>
    <w:rsid w:val="002C78C6"/>
    <w:rsid w:val="002D60EB"/>
    <w:rsid w:val="002E2047"/>
    <w:rsid w:val="002E3336"/>
    <w:rsid w:val="002E3D3C"/>
    <w:rsid w:val="002F1D3C"/>
    <w:rsid w:val="00306E5D"/>
    <w:rsid w:val="00307BC3"/>
    <w:rsid w:val="00310D0B"/>
    <w:rsid w:val="003115B1"/>
    <w:rsid w:val="00312560"/>
    <w:rsid w:val="0031440F"/>
    <w:rsid w:val="00316977"/>
    <w:rsid w:val="003208B3"/>
    <w:rsid w:val="00321E8F"/>
    <w:rsid w:val="00322D04"/>
    <w:rsid w:val="00322D44"/>
    <w:rsid w:val="00323EAE"/>
    <w:rsid w:val="00326E96"/>
    <w:rsid w:val="003272BA"/>
    <w:rsid w:val="003317E2"/>
    <w:rsid w:val="00332E01"/>
    <w:rsid w:val="003403E6"/>
    <w:rsid w:val="00340C65"/>
    <w:rsid w:val="00341EAD"/>
    <w:rsid w:val="00343D54"/>
    <w:rsid w:val="003445F9"/>
    <w:rsid w:val="00350D54"/>
    <w:rsid w:val="00352520"/>
    <w:rsid w:val="00352E47"/>
    <w:rsid w:val="00355836"/>
    <w:rsid w:val="003643D9"/>
    <w:rsid w:val="00365DF7"/>
    <w:rsid w:val="00366C8D"/>
    <w:rsid w:val="00375505"/>
    <w:rsid w:val="003822CA"/>
    <w:rsid w:val="003834EF"/>
    <w:rsid w:val="0038749A"/>
    <w:rsid w:val="00391D2D"/>
    <w:rsid w:val="00391E07"/>
    <w:rsid w:val="00392066"/>
    <w:rsid w:val="003936F3"/>
    <w:rsid w:val="003A0B35"/>
    <w:rsid w:val="003A17E6"/>
    <w:rsid w:val="003A1EA7"/>
    <w:rsid w:val="003A20FB"/>
    <w:rsid w:val="003A2C09"/>
    <w:rsid w:val="003A3874"/>
    <w:rsid w:val="003A3E8B"/>
    <w:rsid w:val="003A48BC"/>
    <w:rsid w:val="003A53F1"/>
    <w:rsid w:val="003B218D"/>
    <w:rsid w:val="003B293B"/>
    <w:rsid w:val="003C205F"/>
    <w:rsid w:val="003C59ED"/>
    <w:rsid w:val="003D01AC"/>
    <w:rsid w:val="003D18F7"/>
    <w:rsid w:val="003D5A69"/>
    <w:rsid w:val="003D64E7"/>
    <w:rsid w:val="003E2DD1"/>
    <w:rsid w:val="003E5DDA"/>
    <w:rsid w:val="003E5E82"/>
    <w:rsid w:val="003E7BB8"/>
    <w:rsid w:val="003F1B49"/>
    <w:rsid w:val="003F1D2B"/>
    <w:rsid w:val="003F2523"/>
    <w:rsid w:val="003F3E57"/>
    <w:rsid w:val="003F4158"/>
    <w:rsid w:val="00400EA1"/>
    <w:rsid w:val="00415AE0"/>
    <w:rsid w:val="00415EBC"/>
    <w:rsid w:val="004161DE"/>
    <w:rsid w:val="004219F3"/>
    <w:rsid w:val="00425E73"/>
    <w:rsid w:val="00434011"/>
    <w:rsid w:val="0044069C"/>
    <w:rsid w:val="00440A96"/>
    <w:rsid w:val="00446259"/>
    <w:rsid w:val="00446E06"/>
    <w:rsid w:val="00450013"/>
    <w:rsid w:val="0045439C"/>
    <w:rsid w:val="00456CB0"/>
    <w:rsid w:val="00461DBB"/>
    <w:rsid w:val="00461F4F"/>
    <w:rsid w:val="00466779"/>
    <w:rsid w:val="00470016"/>
    <w:rsid w:val="0047088A"/>
    <w:rsid w:val="00481B54"/>
    <w:rsid w:val="00484A8E"/>
    <w:rsid w:val="00497EAA"/>
    <w:rsid w:val="00497F19"/>
    <w:rsid w:val="004A2036"/>
    <w:rsid w:val="004A28E6"/>
    <w:rsid w:val="004A4A9D"/>
    <w:rsid w:val="004A5D21"/>
    <w:rsid w:val="004A6294"/>
    <w:rsid w:val="004A7523"/>
    <w:rsid w:val="004B0A40"/>
    <w:rsid w:val="004B3924"/>
    <w:rsid w:val="004B404C"/>
    <w:rsid w:val="004B7C6C"/>
    <w:rsid w:val="004C217D"/>
    <w:rsid w:val="004C342F"/>
    <w:rsid w:val="004C3965"/>
    <w:rsid w:val="004C7E4C"/>
    <w:rsid w:val="004C7EF7"/>
    <w:rsid w:val="004D07D2"/>
    <w:rsid w:val="004D5138"/>
    <w:rsid w:val="004D5A1F"/>
    <w:rsid w:val="004E099C"/>
    <w:rsid w:val="004E1224"/>
    <w:rsid w:val="004E2BB4"/>
    <w:rsid w:val="004E3391"/>
    <w:rsid w:val="004E358D"/>
    <w:rsid w:val="004E5E42"/>
    <w:rsid w:val="004F1231"/>
    <w:rsid w:val="004F2BA0"/>
    <w:rsid w:val="004F2E8F"/>
    <w:rsid w:val="004F4973"/>
    <w:rsid w:val="004F6AFF"/>
    <w:rsid w:val="00502C5C"/>
    <w:rsid w:val="005040B4"/>
    <w:rsid w:val="00504ED5"/>
    <w:rsid w:val="005054A1"/>
    <w:rsid w:val="005104B6"/>
    <w:rsid w:val="00511097"/>
    <w:rsid w:val="00513680"/>
    <w:rsid w:val="00513F95"/>
    <w:rsid w:val="00516906"/>
    <w:rsid w:val="0051708B"/>
    <w:rsid w:val="00520604"/>
    <w:rsid w:val="00524351"/>
    <w:rsid w:val="005260B5"/>
    <w:rsid w:val="0053449E"/>
    <w:rsid w:val="00534F03"/>
    <w:rsid w:val="005351D5"/>
    <w:rsid w:val="00536909"/>
    <w:rsid w:val="005421BA"/>
    <w:rsid w:val="00544C22"/>
    <w:rsid w:val="00546045"/>
    <w:rsid w:val="00546BCD"/>
    <w:rsid w:val="00556693"/>
    <w:rsid w:val="0057039E"/>
    <w:rsid w:val="005713CF"/>
    <w:rsid w:val="00571964"/>
    <w:rsid w:val="00573F43"/>
    <w:rsid w:val="005740DF"/>
    <w:rsid w:val="00584ACF"/>
    <w:rsid w:val="0058758C"/>
    <w:rsid w:val="00592078"/>
    <w:rsid w:val="005940DC"/>
    <w:rsid w:val="00594925"/>
    <w:rsid w:val="00595D9A"/>
    <w:rsid w:val="00595DEB"/>
    <w:rsid w:val="005A0EFE"/>
    <w:rsid w:val="005A713F"/>
    <w:rsid w:val="005B0791"/>
    <w:rsid w:val="005B0995"/>
    <w:rsid w:val="005B19B7"/>
    <w:rsid w:val="005B1D38"/>
    <w:rsid w:val="005C11A4"/>
    <w:rsid w:val="005C527D"/>
    <w:rsid w:val="005C5713"/>
    <w:rsid w:val="005D1A99"/>
    <w:rsid w:val="005D44CA"/>
    <w:rsid w:val="005E0F6C"/>
    <w:rsid w:val="005E17E5"/>
    <w:rsid w:val="005E356D"/>
    <w:rsid w:val="005E3AD2"/>
    <w:rsid w:val="005E51BD"/>
    <w:rsid w:val="005F53D7"/>
    <w:rsid w:val="005F6D5C"/>
    <w:rsid w:val="005F7693"/>
    <w:rsid w:val="005F7D14"/>
    <w:rsid w:val="006004C1"/>
    <w:rsid w:val="00600DBC"/>
    <w:rsid w:val="006065C5"/>
    <w:rsid w:val="00611371"/>
    <w:rsid w:val="00611749"/>
    <w:rsid w:val="00616007"/>
    <w:rsid w:val="00617EA0"/>
    <w:rsid w:val="00621534"/>
    <w:rsid w:val="00622410"/>
    <w:rsid w:val="00625F22"/>
    <w:rsid w:val="0062689A"/>
    <w:rsid w:val="0062778C"/>
    <w:rsid w:val="00630616"/>
    <w:rsid w:val="00631B6F"/>
    <w:rsid w:val="00633EC3"/>
    <w:rsid w:val="00635A00"/>
    <w:rsid w:val="00636BA5"/>
    <w:rsid w:val="0064266E"/>
    <w:rsid w:val="006439E1"/>
    <w:rsid w:val="00644EC8"/>
    <w:rsid w:val="006457ED"/>
    <w:rsid w:val="006514CD"/>
    <w:rsid w:val="006528DF"/>
    <w:rsid w:val="0065482E"/>
    <w:rsid w:val="00654F1D"/>
    <w:rsid w:val="006558CF"/>
    <w:rsid w:val="00661EBC"/>
    <w:rsid w:val="00665A00"/>
    <w:rsid w:val="006721FB"/>
    <w:rsid w:val="006724E2"/>
    <w:rsid w:val="00672717"/>
    <w:rsid w:val="006809A2"/>
    <w:rsid w:val="00680D6A"/>
    <w:rsid w:val="00682B45"/>
    <w:rsid w:val="00685D95"/>
    <w:rsid w:val="00687B30"/>
    <w:rsid w:val="00690120"/>
    <w:rsid w:val="006916DF"/>
    <w:rsid w:val="0069260C"/>
    <w:rsid w:val="0069620C"/>
    <w:rsid w:val="00696936"/>
    <w:rsid w:val="00697D2D"/>
    <w:rsid w:val="006A0372"/>
    <w:rsid w:val="006A1766"/>
    <w:rsid w:val="006A49CD"/>
    <w:rsid w:val="006A4A7E"/>
    <w:rsid w:val="006A4FA5"/>
    <w:rsid w:val="006A5D63"/>
    <w:rsid w:val="006A6268"/>
    <w:rsid w:val="006A7E73"/>
    <w:rsid w:val="006B680F"/>
    <w:rsid w:val="006B726D"/>
    <w:rsid w:val="006C28CA"/>
    <w:rsid w:val="006C2A27"/>
    <w:rsid w:val="006C3575"/>
    <w:rsid w:val="006C4B27"/>
    <w:rsid w:val="006C5CB7"/>
    <w:rsid w:val="006C5DE1"/>
    <w:rsid w:val="006E0893"/>
    <w:rsid w:val="006E6A50"/>
    <w:rsid w:val="006F19D6"/>
    <w:rsid w:val="006F1D2F"/>
    <w:rsid w:val="006F540B"/>
    <w:rsid w:val="006F70E7"/>
    <w:rsid w:val="00701328"/>
    <w:rsid w:val="00701F1C"/>
    <w:rsid w:val="00702283"/>
    <w:rsid w:val="007027D6"/>
    <w:rsid w:val="007038DB"/>
    <w:rsid w:val="0070585C"/>
    <w:rsid w:val="0070735E"/>
    <w:rsid w:val="00707A20"/>
    <w:rsid w:val="007102B7"/>
    <w:rsid w:val="00710BCA"/>
    <w:rsid w:val="00711B25"/>
    <w:rsid w:val="00712740"/>
    <w:rsid w:val="007140AA"/>
    <w:rsid w:val="00722879"/>
    <w:rsid w:val="00724450"/>
    <w:rsid w:val="00725997"/>
    <w:rsid w:val="00725DF5"/>
    <w:rsid w:val="00733243"/>
    <w:rsid w:val="00733328"/>
    <w:rsid w:val="007426CC"/>
    <w:rsid w:val="007432BA"/>
    <w:rsid w:val="007435CA"/>
    <w:rsid w:val="007446A7"/>
    <w:rsid w:val="0074480B"/>
    <w:rsid w:val="0075309D"/>
    <w:rsid w:val="007532F7"/>
    <w:rsid w:val="00760177"/>
    <w:rsid w:val="0076148C"/>
    <w:rsid w:val="00763D1E"/>
    <w:rsid w:val="00764F89"/>
    <w:rsid w:val="00772468"/>
    <w:rsid w:val="00773362"/>
    <w:rsid w:val="00776259"/>
    <w:rsid w:val="00781458"/>
    <w:rsid w:val="00782A62"/>
    <w:rsid w:val="00784C79"/>
    <w:rsid w:val="0078617E"/>
    <w:rsid w:val="007868AD"/>
    <w:rsid w:val="00787AEE"/>
    <w:rsid w:val="00790EEC"/>
    <w:rsid w:val="007918B4"/>
    <w:rsid w:val="0079213E"/>
    <w:rsid w:val="00795127"/>
    <w:rsid w:val="007A75B0"/>
    <w:rsid w:val="007B0255"/>
    <w:rsid w:val="007B23CF"/>
    <w:rsid w:val="007B3432"/>
    <w:rsid w:val="007B3CFF"/>
    <w:rsid w:val="007C35AE"/>
    <w:rsid w:val="007C5BE5"/>
    <w:rsid w:val="007D6B9E"/>
    <w:rsid w:val="007E58EA"/>
    <w:rsid w:val="007E5FD6"/>
    <w:rsid w:val="007F001F"/>
    <w:rsid w:val="007F1B2D"/>
    <w:rsid w:val="007F313E"/>
    <w:rsid w:val="007F4188"/>
    <w:rsid w:val="007F60D8"/>
    <w:rsid w:val="007F632A"/>
    <w:rsid w:val="008002D3"/>
    <w:rsid w:val="00802990"/>
    <w:rsid w:val="00805C7B"/>
    <w:rsid w:val="00806D57"/>
    <w:rsid w:val="00807CE4"/>
    <w:rsid w:val="008103CA"/>
    <w:rsid w:val="00811350"/>
    <w:rsid w:val="00812FFE"/>
    <w:rsid w:val="00814D55"/>
    <w:rsid w:val="0082028B"/>
    <w:rsid w:val="00820BE2"/>
    <w:rsid w:val="0082128C"/>
    <w:rsid w:val="0082508B"/>
    <w:rsid w:val="0082529E"/>
    <w:rsid w:val="00825B0A"/>
    <w:rsid w:val="00825E72"/>
    <w:rsid w:val="008267E1"/>
    <w:rsid w:val="00831825"/>
    <w:rsid w:val="00832258"/>
    <w:rsid w:val="008326C4"/>
    <w:rsid w:val="00834101"/>
    <w:rsid w:val="00834EA4"/>
    <w:rsid w:val="00835C34"/>
    <w:rsid w:val="00835FAD"/>
    <w:rsid w:val="008421F9"/>
    <w:rsid w:val="00842C41"/>
    <w:rsid w:val="00845A85"/>
    <w:rsid w:val="008461E1"/>
    <w:rsid w:val="00846FAB"/>
    <w:rsid w:val="00850973"/>
    <w:rsid w:val="00850B54"/>
    <w:rsid w:val="00850DA8"/>
    <w:rsid w:val="00851682"/>
    <w:rsid w:val="0085230F"/>
    <w:rsid w:val="00853027"/>
    <w:rsid w:val="0085389B"/>
    <w:rsid w:val="008538C5"/>
    <w:rsid w:val="00856F08"/>
    <w:rsid w:val="00861027"/>
    <w:rsid w:val="008627E3"/>
    <w:rsid w:val="0086295C"/>
    <w:rsid w:val="00863546"/>
    <w:rsid w:val="0086517F"/>
    <w:rsid w:val="0086576A"/>
    <w:rsid w:val="00866FC2"/>
    <w:rsid w:val="00873A75"/>
    <w:rsid w:val="00881A86"/>
    <w:rsid w:val="00884298"/>
    <w:rsid w:val="0088789D"/>
    <w:rsid w:val="008942DD"/>
    <w:rsid w:val="00897D93"/>
    <w:rsid w:val="008A4551"/>
    <w:rsid w:val="008A5635"/>
    <w:rsid w:val="008A5983"/>
    <w:rsid w:val="008B07AF"/>
    <w:rsid w:val="008B0FB7"/>
    <w:rsid w:val="008B4968"/>
    <w:rsid w:val="008B4A98"/>
    <w:rsid w:val="008B4D89"/>
    <w:rsid w:val="008B7394"/>
    <w:rsid w:val="008C2B38"/>
    <w:rsid w:val="008C411E"/>
    <w:rsid w:val="008C6835"/>
    <w:rsid w:val="008D673E"/>
    <w:rsid w:val="008D6EE7"/>
    <w:rsid w:val="008D7CEE"/>
    <w:rsid w:val="008E13A1"/>
    <w:rsid w:val="008E331B"/>
    <w:rsid w:val="008E38B7"/>
    <w:rsid w:val="008E3955"/>
    <w:rsid w:val="008E6316"/>
    <w:rsid w:val="008E7F85"/>
    <w:rsid w:val="008F12A9"/>
    <w:rsid w:val="008F399B"/>
    <w:rsid w:val="008F3E65"/>
    <w:rsid w:val="008F5420"/>
    <w:rsid w:val="0090130C"/>
    <w:rsid w:val="009026D7"/>
    <w:rsid w:val="00904129"/>
    <w:rsid w:val="00906EF4"/>
    <w:rsid w:val="009075A6"/>
    <w:rsid w:val="00915A2B"/>
    <w:rsid w:val="00915B15"/>
    <w:rsid w:val="0091682F"/>
    <w:rsid w:val="00917468"/>
    <w:rsid w:val="0092079C"/>
    <w:rsid w:val="0092084A"/>
    <w:rsid w:val="009213FB"/>
    <w:rsid w:val="00924F2D"/>
    <w:rsid w:val="00925472"/>
    <w:rsid w:val="009264E5"/>
    <w:rsid w:val="00930E2F"/>
    <w:rsid w:val="00930EBF"/>
    <w:rsid w:val="00932968"/>
    <w:rsid w:val="009350E8"/>
    <w:rsid w:val="00941267"/>
    <w:rsid w:val="00941398"/>
    <w:rsid w:val="00942EAA"/>
    <w:rsid w:val="00945C93"/>
    <w:rsid w:val="00947911"/>
    <w:rsid w:val="009539CD"/>
    <w:rsid w:val="00957FB3"/>
    <w:rsid w:val="00964B7C"/>
    <w:rsid w:val="00966656"/>
    <w:rsid w:val="00967C76"/>
    <w:rsid w:val="009709D7"/>
    <w:rsid w:val="009732BA"/>
    <w:rsid w:val="00974F97"/>
    <w:rsid w:val="0097586F"/>
    <w:rsid w:val="009821F0"/>
    <w:rsid w:val="00986352"/>
    <w:rsid w:val="00987715"/>
    <w:rsid w:val="00987AD7"/>
    <w:rsid w:val="0099007A"/>
    <w:rsid w:val="00990975"/>
    <w:rsid w:val="00996944"/>
    <w:rsid w:val="00996D61"/>
    <w:rsid w:val="009A014F"/>
    <w:rsid w:val="009A0A5E"/>
    <w:rsid w:val="009A0AE7"/>
    <w:rsid w:val="009A1C51"/>
    <w:rsid w:val="009A377B"/>
    <w:rsid w:val="009A4A85"/>
    <w:rsid w:val="009A7692"/>
    <w:rsid w:val="009B2FF4"/>
    <w:rsid w:val="009B651C"/>
    <w:rsid w:val="009C1741"/>
    <w:rsid w:val="009C303A"/>
    <w:rsid w:val="009C6C89"/>
    <w:rsid w:val="009C7126"/>
    <w:rsid w:val="009D072A"/>
    <w:rsid w:val="009D2F09"/>
    <w:rsid w:val="009E09BF"/>
    <w:rsid w:val="009E1C8D"/>
    <w:rsid w:val="009E4ED5"/>
    <w:rsid w:val="009F044F"/>
    <w:rsid w:val="009F0D91"/>
    <w:rsid w:val="009F1961"/>
    <w:rsid w:val="009F2F94"/>
    <w:rsid w:val="009F3866"/>
    <w:rsid w:val="00A02621"/>
    <w:rsid w:val="00A1202A"/>
    <w:rsid w:val="00A20638"/>
    <w:rsid w:val="00A214E2"/>
    <w:rsid w:val="00A27C4C"/>
    <w:rsid w:val="00A30C0E"/>
    <w:rsid w:val="00A34D02"/>
    <w:rsid w:val="00A3501D"/>
    <w:rsid w:val="00A40C68"/>
    <w:rsid w:val="00A43050"/>
    <w:rsid w:val="00A433DD"/>
    <w:rsid w:val="00A521E4"/>
    <w:rsid w:val="00A523BC"/>
    <w:rsid w:val="00A53A77"/>
    <w:rsid w:val="00A564AA"/>
    <w:rsid w:val="00A567E1"/>
    <w:rsid w:val="00A568EB"/>
    <w:rsid w:val="00A6040D"/>
    <w:rsid w:val="00A6230D"/>
    <w:rsid w:val="00A62695"/>
    <w:rsid w:val="00A65C89"/>
    <w:rsid w:val="00A702E1"/>
    <w:rsid w:val="00A7056A"/>
    <w:rsid w:val="00A7077F"/>
    <w:rsid w:val="00A77816"/>
    <w:rsid w:val="00A77F72"/>
    <w:rsid w:val="00A82CB5"/>
    <w:rsid w:val="00A834DA"/>
    <w:rsid w:val="00A852D2"/>
    <w:rsid w:val="00A9009E"/>
    <w:rsid w:val="00A9123F"/>
    <w:rsid w:val="00A93E41"/>
    <w:rsid w:val="00A95925"/>
    <w:rsid w:val="00A959C0"/>
    <w:rsid w:val="00A95E71"/>
    <w:rsid w:val="00A972DF"/>
    <w:rsid w:val="00A979B1"/>
    <w:rsid w:val="00AA2AD6"/>
    <w:rsid w:val="00AA6929"/>
    <w:rsid w:val="00AA7072"/>
    <w:rsid w:val="00AB1C09"/>
    <w:rsid w:val="00AB3B96"/>
    <w:rsid w:val="00AB5370"/>
    <w:rsid w:val="00AC040F"/>
    <w:rsid w:val="00AC0E68"/>
    <w:rsid w:val="00AC13C1"/>
    <w:rsid w:val="00AC223D"/>
    <w:rsid w:val="00AC3968"/>
    <w:rsid w:val="00AC3BE0"/>
    <w:rsid w:val="00AC4D82"/>
    <w:rsid w:val="00AD1163"/>
    <w:rsid w:val="00AD6A64"/>
    <w:rsid w:val="00AE1836"/>
    <w:rsid w:val="00AE1D87"/>
    <w:rsid w:val="00AE31D1"/>
    <w:rsid w:val="00AF1EE0"/>
    <w:rsid w:val="00AF4C2A"/>
    <w:rsid w:val="00AF5C9A"/>
    <w:rsid w:val="00B030D9"/>
    <w:rsid w:val="00B03D43"/>
    <w:rsid w:val="00B05983"/>
    <w:rsid w:val="00B12010"/>
    <w:rsid w:val="00B14E59"/>
    <w:rsid w:val="00B313DA"/>
    <w:rsid w:val="00B314EE"/>
    <w:rsid w:val="00B32A9B"/>
    <w:rsid w:val="00B344F3"/>
    <w:rsid w:val="00B352F4"/>
    <w:rsid w:val="00B35B1F"/>
    <w:rsid w:val="00B47CCE"/>
    <w:rsid w:val="00B534DB"/>
    <w:rsid w:val="00B53EAD"/>
    <w:rsid w:val="00B55448"/>
    <w:rsid w:val="00B55AC4"/>
    <w:rsid w:val="00B5678C"/>
    <w:rsid w:val="00B567F6"/>
    <w:rsid w:val="00B64D58"/>
    <w:rsid w:val="00B64DAD"/>
    <w:rsid w:val="00B673B3"/>
    <w:rsid w:val="00B72DB5"/>
    <w:rsid w:val="00B742B7"/>
    <w:rsid w:val="00B74750"/>
    <w:rsid w:val="00B7580E"/>
    <w:rsid w:val="00B75999"/>
    <w:rsid w:val="00B808BC"/>
    <w:rsid w:val="00B810A4"/>
    <w:rsid w:val="00B816BA"/>
    <w:rsid w:val="00B8474D"/>
    <w:rsid w:val="00B866BB"/>
    <w:rsid w:val="00B873D5"/>
    <w:rsid w:val="00B87DF7"/>
    <w:rsid w:val="00B9088E"/>
    <w:rsid w:val="00B920B4"/>
    <w:rsid w:val="00B92FDF"/>
    <w:rsid w:val="00B9439B"/>
    <w:rsid w:val="00B97A54"/>
    <w:rsid w:val="00BA4DC2"/>
    <w:rsid w:val="00BA7575"/>
    <w:rsid w:val="00BB03FA"/>
    <w:rsid w:val="00BB1387"/>
    <w:rsid w:val="00BB4627"/>
    <w:rsid w:val="00BB50B1"/>
    <w:rsid w:val="00BB619D"/>
    <w:rsid w:val="00BB6BFF"/>
    <w:rsid w:val="00BB7285"/>
    <w:rsid w:val="00BC2EB2"/>
    <w:rsid w:val="00BC4112"/>
    <w:rsid w:val="00BC56AC"/>
    <w:rsid w:val="00BD1A4A"/>
    <w:rsid w:val="00BD1CD6"/>
    <w:rsid w:val="00BD3A2B"/>
    <w:rsid w:val="00BD4EBF"/>
    <w:rsid w:val="00BD6113"/>
    <w:rsid w:val="00BE1B64"/>
    <w:rsid w:val="00BE7F8D"/>
    <w:rsid w:val="00BF0B07"/>
    <w:rsid w:val="00BF41EF"/>
    <w:rsid w:val="00BF4286"/>
    <w:rsid w:val="00BF7172"/>
    <w:rsid w:val="00C006B0"/>
    <w:rsid w:val="00C02C9E"/>
    <w:rsid w:val="00C0406F"/>
    <w:rsid w:val="00C042CE"/>
    <w:rsid w:val="00C136A8"/>
    <w:rsid w:val="00C16722"/>
    <w:rsid w:val="00C17DDA"/>
    <w:rsid w:val="00C244D0"/>
    <w:rsid w:val="00C30C98"/>
    <w:rsid w:val="00C314AB"/>
    <w:rsid w:val="00C323D6"/>
    <w:rsid w:val="00C32497"/>
    <w:rsid w:val="00C32B32"/>
    <w:rsid w:val="00C33029"/>
    <w:rsid w:val="00C34674"/>
    <w:rsid w:val="00C40164"/>
    <w:rsid w:val="00C431B5"/>
    <w:rsid w:val="00C4362A"/>
    <w:rsid w:val="00C47A0B"/>
    <w:rsid w:val="00C50053"/>
    <w:rsid w:val="00C50510"/>
    <w:rsid w:val="00C508C2"/>
    <w:rsid w:val="00C531FF"/>
    <w:rsid w:val="00C5619B"/>
    <w:rsid w:val="00C64724"/>
    <w:rsid w:val="00C666DA"/>
    <w:rsid w:val="00C70D79"/>
    <w:rsid w:val="00C7407E"/>
    <w:rsid w:val="00C758E1"/>
    <w:rsid w:val="00C760A3"/>
    <w:rsid w:val="00C76EE9"/>
    <w:rsid w:val="00C81113"/>
    <w:rsid w:val="00C8269D"/>
    <w:rsid w:val="00C91C05"/>
    <w:rsid w:val="00C922ED"/>
    <w:rsid w:val="00C9652B"/>
    <w:rsid w:val="00C97ACC"/>
    <w:rsid w:val="00CA2B55"/>
    <w:rsid w:val="00CA351E"/>
    <w:rsid w:val="00CA4F6D"/>
    <w:rsid w:val="00CA5B4E"/>
    <w:rsid w:val="00CB12EC"/>
    <w:rsid w:val="00CB29FD"/>
    <w:rsid w:val="00CB3CD4"/>
    <w:rsid w:val="00CB534F"/>
    <w:rsid w:val="00CB5BCB"/>
    <w:rsid w:val="00CB68D6"/>
    <w:rsid w:val="00CC2C6C"/>
    <w:rsid w:val="00CD2A2A"/>
    <w:rsid w:val="00CD3BED"/>
    <w:rsid w:val="00CD47CF"/>
    <w:rsid w:val="00CD5574"/>
    <w:rsid w:val="00CD56BB"/>
    <w:rsid w:val="00CD5920"/>
    <w:rsid w:val="00CD5E5C"/>
    <w:rsid w:val="00CE3881"/>
    <w:rsid w:val="00CE4750"/>
    <w:rsid w:val="00CE5974"/>
    <w:rsid w:val="00CF2EF1"/>
    <w:rsid w:val="00CF43C3"/>
    <w:rsid w:val="00CF61DC"/>
    <w:rsid w:val="00D0055D"/>
    <w:rsid w:val="00D02673"/>
    <w:rsid w:val="00D027DC"/>
    <w:rsid w:val="00D03EA3"/>
    <w:rsid w:val="00D041ED"/>
    <w:rsid w:val="00D0431D"/>
    <w:rsid w:val="00D06925"/>
    <w:rsid w:val="00D07BD2"/>
    <w:rsid w:val="00D101F8"/>
    <w:rsid w:val="00D13DF8"/>
    <w:rsid w:val="00D17BAD"/>
    <w:rsid w:val="00D23F72"/>
    <w:rsid w:val="00D24F75"/>
    <w:rsid w:val="00D25284"/>
    <w:rsid w:val="00D2574D"/>
    <w:rsid w:val="00D2686D"/>
    <w:rsid w:val="00D27FFB"/>
    <w:rsid w:val="00D31162"/>
    <w:rsid w:val="00D3292E"/>
    <w:rsid w:val="00D34C4C"/>
    <w:rsid w:val="00D353B9"/>
    <w:rsid w:val="00D40D53"/>
    <w:rsid w:val="00D43FE4"/>
    <w:rsid w:val="00D501FC"/>
    <w:rsid w:val="00D50775"/>
    <w:rsid w:val="00D5363A"/>
    <w:rsid w:val="00D54091"/>
    <w:rsid w:val="00D5594F"/>
    <w:rsid w:val="00D71067"/>
    <w:rsid w:val="00D74933"/>
    <w:rsid w:val="00D75405"/>
    <w:rsid w:val="00D76456"/>
    <w:rsid w:val="00D80E49"/>
    <w:rsid w:val="00D813DF"/>
    <w:rsid w:val="00D90C6F"/>
    <w:rsid w:val="00D91963"/>
    <w:rsid w:val="00D91B99"/>
    <w:rsid w:val="00D9485F"/>
    <w:rsid w:val="00DA1DD6"/>
    <w:rsid w:val="00DA423E"/>
    <w:rsid w:val="00DA44F1"/>
    <w:rsid w:val="00DA5EFC"/>
    <w:rsid w:val="00DA5FC6"/>
    <w:rsid w:val="00DB0DE6"/>
    <w:rsid w:val="00DB201D"/>
    <w:rsid w:val="00DB22E0"/>
    <w:rsid w:val="00DB3100"/>
    <w:rsid w:val="00DB3C6D"/>
    <w:rsid w:val="00DB43D2"/>
    <w:rsid w:val="00DB6C0B"/>
    <w:rsid w:val="00DB788B"/>
    <w:rsid w:val="00DC0473"/>
    <w:rsid w:val="00DC0D5F"/>
    <w:rsid w:val="00DC2613"/>
    <w:rsid w:val="00DC4F96"/>
    <w:rsid w:val="00DC680A"/>
    <w:rsid w:val="00DE1CC4"/>
    <w:rsid w:val="00DE1FCD"/>
    <w:rsid w:val="00DE334E"/>
    <w:rsid w:val="00DE5955"/>
    <w:rsid w:val="00DE69DC"/>
    <w:rsid w:val="00DF1031"/>
    <w:rsid w:val="00DF6649"/>
    <w:rsid w:val="00E00AFB"/>
    <w:rsid w:val="00E07987"/>
    <w:rsid w:val="00E11806"/>
    <w:rsid w:val="00E127DB"/>
    <w:rsid w:val="00E12D2F"/>
    <w:rsid w:val="00E224DF"/>
    <w:rsid w:val="00E24625"/>
    <w:rsid w:val="00E252CB"/>
    <w:rsid w:val="00E30259"/>
    <w:rsid w:val="00E34CDD"/>
    <w:rsid w:val="00E35EEC"/>
    <w:rsid w:val="00E37670"/>
    <w:rsid w:val="00E377DD"/>
    <w:rsid w:val="00E41391"/>
    <w:rsid w:val="00E46BCD"/>
    <w:rsid w:val="00E55E63"/>
    <w:rsid w:val="00E56535"/>
    <w:rsid w:val="00E56E76"/>
    <w:rsid w:val="00E63CC4"/>
    <w:rsid w:val="00E64CD9"/>
    <w:rsid w:val="00E67FB6"/>
    <w:rsid w:val="00E71EEA"/>
    <w:rsid w:val="00E75C3E"/>
    <w:rsid w:val="00E801E0"/>
    <w:rsid w:val="00E817B2"/>
    <w:rsid w:val="00E822E2"/>
    <w:rsid w:val="00E855CB"/>
    <w:rsid w:val="00E85A56"/>
    <w:rsid w:val="00E8735E"/>
    <w:rsid w:val="00E97BE7"/>
    <w:rsid w:val="00EA0644"/>
    <w:rsid w:val="00EA3492"/>
    <w:rsid w:val="00EA53E3"/>
    <w:rsid w:val="00EA73B0"/>
    <w:rsid w:val="00EB7F4D"/>
    <w:rsid w:val="00EC09D2"/>
    <w:rsid w:val="00EC1E2E"/>
    <w:rsid w:val="00EC2816"/>
    <w:rsid w:val="00EC4736"/>
    <w:rsid w:val="00EC4873"/>
    <w:rsid w:val="00EC4C52"/>
    <w:rsid w:val="00ED0CB7"/>
    <w:rsid w:val="00ED26F4"/>
    <w:rsid w:val="00ED7BA9"/>
    <w:rsid w:val="00EE1851"/>
    <w:rsid w:val="00EE5FC8"/>
    <w:rsid w:val="00EE6348"/>
    <w:rsid w:val="00EE68E9"/>
    <w:rsid w:val="00EF0EC2"/>
    <w:rsid w:val="00EF3D7E"/>
    <w:rsid w:val="00EF4EFD"/>
    <w:rsid w:val="00F00172"/>
    <w:rsid w:val="00F02003"/>
    <w:rsid w:val="00F048A7"/>
    <w:rsid w:val="00F04A26"/>
    <w:rsid w:val="00F04BBA"/>
    <w:rsid w:val="00F150E9"/>
    <w:rsid w:val="00F16EED"/>
    <w:rsid w:val="00F21308"/>
    <w:rsid w:val="00F247C2"/>
    <w:rsid w:val="00F24D9E"/>
    <w:rsid w:val="00F3196B"/>
    <w:rsid w:val="00F326D7"/>
    <w:rsid w:val="00F3392F"/>
    <w:rsid w:val="00F36C83"/>
    <w:rsid w:val="00F37B29"/>
    <w:rsid w:val="00F44DB8"/>
    <w:rsid w:val="00F53722"/>
    <w:rsid w:val="00F6026B"/>
    <w:rsid w:val="00F6091F"/>
    <w:rsid w:val="00F61D27"/>
    <w:rsid w:val="00F72D9F"/>
    <w:rsid w:val="00F760AD"/>
    <w:rsid w:val="00F811CA"/>
    <w:rsid w:val="00F8434E"/>
    <w:rsid w:val="00F85E10"/>
    <w:rsid w:val="00F87093"/>
    <w:rsid w:val="00F9183F"/>
    <w:rsid w:val="00F971A5"/>
    <w:rsid w:val="00FA0AE9"/>
    <w:rsid w:val="00FA0F32"/>
    <w:rsid w:val="00FA12B5"/>
    <w:rsid w:val="00FA6A3E"/>
    <w:rsid w:val="00FA7798"/>
    <w:rsid w:val="00FB1415"/>
    <w:rsid w:val="00FB1BE2"/>
    <w:rsid w:val="00FB2C1D"/>
    <w:rsid w:val="00FC0B20"/>
    <w:rsid w:val="00FC1870"/>
    <w:rsid w:val="00FC18E0"/>
    <w:rsid w:val="00FD77E0"/>
    <w:rsid w:val="00FE26AD"/>
    <w:rsid w:val="00FE3426"/>
    <w:rsid w:val="00FE3458"/>
    <w:rsid w:val="00FE661F"/>
    <w:rsid w:val="00FF0242"/>
    <w:rsid w:val="00FF1BD2"/>
    <w:rsid w:val="00FF2BBB"/>
    <w:rsid w:val="00FF67F7"/>
    <w:rsid w:val="00FF6B63"/>
    <w:rsid w:val="00FF6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1749"/>
  </w:style>
  <w:style w:type="paragraph" w:styleId="3">
    <w:name w:val="heading 3"/>
    <w:basedOn w:val="a"/>
    <w:next w:val="a"/>
    <w:link w:val="30"/>
    <w:qFormat/>
    <w:rsid w:val="00611749"/>
    <w:pPr>
      <w:keepNext/>
      <w:jc w:val="both"/>
      <w:outlineLvl w:val="2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611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DB788B"/>
    <w:pPr>
      <w:autoSpaceDE w:val="0"/>
      <w:autoSpaceDN w:val="0"/>
      <w:adjustRightInd w:val="0"/>
    </w:pPr>
    <w:rPr>
      <w:rFonts w:ascii="Arial" w:hAnsi="Arial" w:cs="Arial"/>
    </w:rPr>
  </w:style>
  <w:style w:type="paragraph" w:styleId="a4">
    <w:name w:val="Balloon Text"/>
    <w:basedOn w:val="a"/>
    <w:semiHidden/>
    <w:rsid w:val="005A0EFE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rsid w:val="00B313DA"/>
  </w:style>
  <w:style w:type="character" w:customStyle="1" w:styleId="a6">
    <w:name w:val="Текст сноски Знак"/>
    <w:basedOn w:val="a0"/>
    <w:link w:val="a5"/>
    <w:rsid w:val="00B313DA"/>
  </w:style>
  <w:style w:type="character" w:styleId="a7">
    <w:name w:val="footnote reference"/>
    <w:rsid w:val="00B313DA"/>
    <w:rPr>
      <w:vertAlign w:val="superscript"/>
    </w:rPr>
  </w:style>
  <w:style w:type="character" w:styleId="a8">
    <w:name w:val="Hyperlink"/>
    <w:rsid w:val="00701328"/>
    <w:rPr>
      <w:color w:val="0000FF"/>
      <w:u w:val="single"/>
    </w:rPr>
  </w:style>
  <w:style w:type="character" w:customStyle="1" w:styleId="30">
    <w:name w:val="Заголовок 3 Знак"/>
    <w:basedOn w:val="a0"/>
    <w:link w:val="3"/>
    <w:rsid w:val="00BD4EBF"/>
    <w:rPr>
      <w:sz w:val="28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Приказ</Template>
  <TotalTime>0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ДЕПАРТАМЕНТ ОБРАЗОВАНИЯ ВОЛОГОДСКОЙ ОБЛАСТИ</vt:lpstr>
    </vt:vector>
  </TitlesOfParts>
  <Company>DO</Company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ДЕПАРТАМЕНТ ОБРАЗОВАНИЯ ВОЛОГОДСКОЙ ОБЛАСТИ</dc:title>
  <dc:creator>okanasheva</dc:creator>
  <cp:lastModifiedBy>Aiglu</cp:lastModifiedBy>
  <cp:revision>2</cp:revision>
  <cp:lastPrinted>2018-05-03T12:15:00Z</cp:lastPrinted>
  <dcterms:created xsi:type="dcterms:W3CDTF">2018-05-08T12:56:00Z</dcterms:created>
  <dcterms:modified xsi:type="dcterms:W3CDTF">2018-05-08T12:56:00Z</dcterms:modified>
</cp:coreProperties>
</file>